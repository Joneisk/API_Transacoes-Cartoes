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C4A7" w14:textId="77777777" w:rsidR="00E84466" w:rsidRPr="005565A6" w:rsidRDefault="00E84466">
      <w:pPr>
        <w:pStyle w:val="Cabealho"/>
        <w:tabs>
          <w:tab w:val="clear" w:pos="4419"/>
          <w:tab w:val="clear" w:pos="8838"/>
        </w:tabs>
        <w:rPr>
          <w:rFonts w:ascii="Segoe UI" w:hAnsi="Segoe UI" w:cs="Segoe UI"/>
        </w:rPr>
      </w:pPr>
    </w:p>
    <w:p w14:paraId="1AF43D7D" w14:textId="77777777" w:rsidR="002F5BED" w:rsidRDefault="002F5BED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</w:rPr>
      </w:pPr>
    </w:p>
    <w:p w14:paraId="6F64C4A8" w14:textId="5B20F8C3" w:rsidR="00E84466" w:rsidRPr="002F5BED" w:rsidRDefault="003B416C" w:rsidP="002F5BED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2F5BED">
        <w:rPr>
          <w:rFonts w:ascii="Arial" w:hAnsi="Arial" w:cs="Arial"/>
          <w:b/>
          <w:bCs/>
          <w:sz w:val="32"/>
          <w:szCs w:val="32"/>
        </w:rPr>
        <w:t>Questões</w:t>
      </w:r>
    </w:p>
    <w:p w14:paraId="51A27DB4" w14:textId="77777777" w:rsidR="005A5EFC" w:rsidRDefault="005A5EFC" w:rsidP="00737D07">
      <w:pPr>
        <w:spacing w:after="200" w:line="276" w:lineRule="auto"/>
        <w:jc w:val="both"/>
        <w:rPr>
          <w:rFonts w:ascii="Arial" w:hAnsi="Arial" w:cs="Arial"/>
          <w:bCs/>
          <w:sz w:val="10"/>
        </w:rPr>
      </w:pPr>
    </w:p>
    <w:p w14:paraId="701FD747" w14:textId="77777777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Objetivo:</w:t>
      </w:r>
    </w:p>
    <w:p w14:paraId="50EAF074" w14:textId="2658D111" w:rsidR="002F5BED" w:rsidRDefault="00D47167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A partir dos conceitos e práticas sobre API</w:t>
      </w:r>
      <w:r w:rsidR="005A6DBB">
        <w:rPr>
          <w:rFonts w:ascii="Segoe UI" w:hAnsi="Segoe UI" w:cs="Segoe UI"/>
          <w:bCs/>
          <w:iCs/>
          <w:sz w:val="24"/>
          <w:szCs w:val="24"/>
        </w:rPr>
        <w:t xml:space="preserve"> apresentados em aula</w:t>
      </w:r>
      <w:r>
        <w:rPr>
          <w:rFonts w:ascii="Segoe UI" w:hAnsi="Segoe UI" w:cs="Segoe UI"/>
          <w:bCs/>
          <w:iCs/>
          <w:sz w:val="24"/>
          <w:szCs w:val="24"/>
        </w:rPr>
        <w:t xml:space="preserve">, usando a IDE </w:t>
      </w:r>
      <w:proofErr w:type="spellStart"/>
      <w:r w:rsidR="002F5BED" w:rsidRPr="002F5BED">
        <w:rPr>
          <w:rFonts w:ascii="Segoe UI" w:hAnsi="Segoe UI" w:cs="Segoe UI"/>
          <w:bCs/>
          <w:iCs/>
          <w:sz w:val="24"/>
          <w:szCs w:val="24"/>
        </w:rPr>
        <w:t>VisualStudio</w:t>
      </w:r>
      <w:proofErr w:type="spellEnd"/>
      <w:r>
        <w:rPr>
          <w:rFonts w:ascii="Segoe UI" w:hAnsi="Segoe UI" w:cs="Segoe UI"/>
          <w:bCs/>
          <w:iCs/>
          <w:sz w:val="24"/>
          <w:szCs w:val="24"/>
        </w:rPr>
        <w:t xml:space="preserve"> 2022</w:t>
      </w:r>
      <w:r w:rsidR="00657E5F">
        <w:rPr>
          <w:rFonts w:ascii="Segoe UI" w:hAnsi="Segoe UI" w:cs="Segoe UI"/>
          <w:bCs/>
          <w:iCs/>
          <w:sz w:val="24"/>
          <w:szCs w:val="24"/>
        </w:rPr>
        <w:t>, crie um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5A6DBB">
        <w:rPr>
          <w:rFonts w:ascii="Segoe UI" w:hAnsi="Segoe UI" w:cs="Segoe UI"/>
          <w:bCs/>
          <w:iCs/>
          <w:sz w:val="24"/>
          <w:szCs w:val="24"/>
        </w:rPr>
        <w:t>projeto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ASP.NET Core API no estilo GATEWAY DE PAGAMENTO (por exemplo, CIELO e GETNET).</w:t>
      </w:r>
    </w:p>
    <w:p w14:paraId="38592F20" w14:textId="0EBB8F3C" w:rsidR="00657E5F" w:rsidRPr="002F5BED" w:rsidRDefault="00657E5F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Durante a prova, todo tipo de recurso para consulta estará disponível.</w:t>
      </w:r>
    </w:p>
    <w:p w14:paraId="015662AA" w14:textId="77777777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Requisitos técnicos:</w:t>
      </w:r>
    </w:p>
    <w:p w14:paraId="2A9E7C53" w14:textId="39DC17A4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 w:rsidRPr="002F5BED">
        <w:rPr>
          <w:rFonts w:ascii="Segoe UI" w:hAnsi="Segoe UI" w:cs="Segoe UI"/>
          <w:bCs/>
          <w:iCs/>
          <w:sz w:val="24"/>
          <w:szCs w:val="24"/>
        </w:rPr>
        <w:t xml:space="preserve">1 </w:t>
      </w:r>
      <w:r w:rsidR="009D6F8C">
        <w:rPr>
          <w:rFonts w:ascii="Segoe UI" w:hAnsi="Segoe UI" w:cs="Segoe UI"/>
          <w:bCs/>
          <w:iCs/>
          <w:sz w:val="24"/>
          <w:szCs w:val="24"/>
        </w:rPr>
        <w:t>–</w:t>
      </w:r>
      <w:r w:rsidRPr="002F5BED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r w:rsidR="00F97557">
        <w:rPr>
          <w:rFonts w:ascii="Segoe UI" w:hAnsi="Segoe UI" w:cs="Segoe UI"/>
          <w:b/>
          <w:bCs/>
          <w:iCs/>
          <w:sz w:val="24"/>
          <w:szCs w:val="24"/>
        </w:rPr>
        <w:t>1</w:t>
      </w:r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ponto)</w:t>
      </w:r>
      <w:r w:rsidR="009D6F8C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Pr="002F5BED">
        <w:rPr>
          <w:rFonts w:ascii="Segoe UI" w:hAnsi="Segoe UI" w:cs="Segoe UI"/>
          <w:bCs/>
          <w:iCs/>
          <w:sz w:val="24"/>
          <w:szCs w:val="24"/>
        </w:rPr>
        <w:t xml:space="preserve">Middleware de Log </w:t>
      </w:r>
      <w:proofErr w:type="spellStart"/>
      <w:r w:rsidRPr="002F5BED">
        <w:rPr>
          <w:rFonts w:ascii="Segoe UI" w:hAnsi="Segoe UI" w:cs="Segoe UI"/>
          <w:bCs/>
          <w:iCs/>
          <w:sz w:val="24"/>
          <w:szCs w:val="24"/>
        </w:rPr>
        <w:t>Serilog</w:t>
      </w:r>
      <w:proofErr w:type="spellEnd"/>
      <w:r w:rsidRPr="002F5BED">
        <w:rPr>
          <w:rFonts w:ascii="Segoe UI" w:hAnsi="Segoe UI" w:cs="Segoe UI"/>
          <w:bCs/>
          <w:iCs/>
          <w:sz w:val="24"/>
          <w:szCs w:val="24"/>
        </w:rPr>
        <w:t>:</w:t>
      </w:r>
    </w:p>
    <w:p w14:paraId="3067809E" w14:textId="457F41CA" w:rsidR="002F5BED" w:rsidRPr="00BD2AFC" w:rsidRDefault="002F5BED" w:rsidP="002F5BED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O middleware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Serilog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deve ser adicionado</w:t>
      </w:r>
      <w:r w:rsidR="005A6DBB">
        <w:rPr>
          <w:rFonts w:ascii="Segoe UI" w:hAnsi="Segoe UI" w:cs="Segoe UI"/>
          <w:bCs/>
          <w:iCs/>
          <w:sz w:val="22"/>
          <w:szCs w:val="24"/>
        </w:rPr>
        <w:t xml:space="preserve"> ao projeto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para gerenciamento de logs.</w:t>
      </w:r>
    </w:p>
    <w:p w14:paraId="0DBE0957" w14:textId="15C7B8B2" w:rsidR="002F5BED" w:rsidRPr="005A6DBB" w:rsidRDefault="005A6DBB" w:rsidP="002F5BED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</w:t>
      </w:r>
      <w:proofErr w:type="spellStart"/>
      <w:r>
        <w:rPr>
          <w:rFonts w:ascii="Segoe UI" w:hAnsi="Segoe UI" w:cs="Segoe UI"/>
          <w:bCs/>
          <w:iCs/>
          <w:sz w:val="22"/>
          <w:szCs w:val="24"/>
        </w:rPr>
        <w:t>Serilog</w:t>
      </w:r>
      <w:proofErr w:type="spellEnd"/>
      <w:r>
        <w:rPr>
          <w:rFonts w:ascii="Segoe UI" w:hAnsi="Segoe UI" w:cs="Segoe UI"/>
          <w:bCs/>
          <w:iCs/>
          <w:sz w:val="22"/>
          <w:szCs w:val="24"/>
        </w:rPr>
        <w:t xml:space="preserve"> d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eve ser configurado para armazenar os logs em um arquivo local, com um limite de retenção de um dia.</w:t>
      </w:r>
    </w:p>
    <w:p w14:paraId="4E78FD36" w14:textId="42A1F8F9" w:rsidR="002F5BED" w:rsidRPr="00BD2AFC" w:rsidRDefault="005A6DBB" w:rsidP="002F5BED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Nas demais partes do projeto, e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rro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s capturados pelo bloco catch dos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tratamento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s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de exceções devem ser registrados no log.</w:t>
      </w:r>
    </w:p>
    <w:p w14:paraId="37F98255" w14:textId="4668E71B" w:rsidR="002F5BED" w:rsidRPr="002F5BED" w:rsidRDefault="00636DB1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2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- Utilização de Classes de Serviço, </w:t>
      </w:r>
      <w:proofErr w:type="spellStart"/>
      <w:r w:rsidR="002F5BED" w:rsidRPr="002F5BED">
        <w:rPr>
          <w:rFonts w:ascii="Segoe UI" w:hAnsi="Segoe UI" w:cs="Segoe UI"/>
          <w:bCs/>
          <w:iCs/>
          <w:sz w:val="24"/>
          <w:szCs w:val="24"/>
        </w:rPr>
        <w:t>ViewModels</w:t>
      </w:r>
      <w:proofErr w:type="spellEnd"/>
      <w:r w:rsidR="00F97557">
        <w:rPr>
          <w:rFonts w:ascii="Segoe UI" w:hAnsi="Segoe UI" w:cs="Segoe UI"/>
          <w:bCs/>
          <w:iCs/>
          <w:sz w:val="24"/>
          <w:szCs w:val="24"/>
        </w:rPr>
        <w:t xml:space="preserve"> e 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>Entidades:</w:t>
      </w:r>
    </w:p>
    <w:p w14:paraId="1495364F" w14:textId="19FC1237" w:rsidR="002F5BED" w:rsidRDefault="00347CE1" w:rsidP="00486AB0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projeto 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deve ser</w:t>
      </w:r>
      <w:r>
        <w:rPr>
          <w:rFonts w:ascii="Segoe UI" w:hAnsi="Segoe UI" w:cs="Segoe UI"/>
          <w:bCs/>
          <w:iCs/>
          <w:sz w:val="22"/>
          <w:szCs w:val="24"/>
        </w:rPr>
        <w:t xml:space="preserve"> organizado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com classes de serviço, </w:t>
      </w:r>
      <w:proofErr w:type="spellStart"/>
      <w:r w:rsidR="00941042">
        <w:rPr>
          <w:rFonts w:ascii="Segoe UI" w:hAnsi="Segoe UI" w:cs="Segoe UI"/>
          <w:bCs/>
          <w:iCs/>
          <w:sz w:val="22"/>
          <w:szCs w:val="24"/>
        </w:rPr>
        <w:t>DTOs</w:t>
      </w:r>
      <w:proofErr w:type="spellEnd"/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e entidades para uma melhor estruturação do código.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Analise com critério, quais recursos são necessários</w:t>
      </w:r>
      <w:r>
        <w:rPr>
          <w:rFonts w:ascii="Segoe UI" w:hAnsi="Segoe UI" w:cs="Segoe UI"/>
          <w:bCs/>
          <w:iCs/>
          <w:sz w:val="22"/>
          <w:szCs w:val="24"/>
        </w:rPr>
        <w:t xml:space="preserve"> e como usá-los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.</w:t>
      </w:r>
    </w:p>
    <w:p w14:paraId="25F668F9" w14:textId="6C2C6137" w:rsidR="00657E5F" w:rsidRPr="00BD2AFC" w:rsidRDefault="00657E5F" w:rsidP="00486AB0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Para acesso ao banco de dados MySQL, utilize ADO.NET.</w:t>
      </w:r>
    </w:p>
    <w:p w14:paraId="54EB2872" w14:textId="67D4FCAD" w:rsidR="002F5BED" w:rsidRPr="002F5BED" w:rsidRDefault="00636DB1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3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 xml:space="preserve"> - </w:t>
      </w:r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proofErr w:type="gramStart"/>
      <w:r w:rsidR="00AB72FE">
        <w:rPr>
          <w:rFonts w:ascii="Segoe UI" w:hAnsi="Segoe UI" w:cs="Segoe UI"/>
          <w:b/>
          <w:bCs/>
          <w:iCs/>
          <w:sz w:val="24"/>
          <w:szCs w:val="24"/>
        </w:rPr>
        <w:t>0.5</w:t>
      </w:r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proofErr w:type="gramEnd"/>
      <w:r w:rsidR="009D6F8C"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 w:rsidR="009D6F8C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2F5BED" w:rsidRPr="002F5BED">
        <w:rPr>
          <w:rFonts w:ascii="Segoe UI" w:hAnsi="Segoe UI" w:cs="Segoe UI"/>
          <w:bCs/>
          <w:iCs/>
          <w:sz w:val="24"/>
          <w:szCs w:val="24"/>
        </w:rPr>
        <w:t>Injeção de Dependência</w:t>
      </w:r>
    </w:p>
    <w:p w14:paraId="5C7B77DA" w14:textId="1E508114" w:rsidR="002F5BED" w:rsidRPr="00BD2AFC" w:rsidRDefault="00347CE1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Analise sua implementação do projeto e u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tilize injeção de </w:t>
      </w:r>
      <w:r>
        <w:rPr>
          <w:rFonts w:ascii="Segoe UI" w:hAnsi="Segoe UI" w:cs="Segoe UI"/>
          <w:bCs/>
          <w:iCs/>
          <w:sz w:val="22"/>
          <w:szCs w:val="24"/>
        </w:rPr>
        <w:t xml:space="preserve">dependência sempre que possível para evitar </w:t>
      </w:r>
      <w:r w:rsidRPr="00347CE1">
        <w:rPr>
          <w:rFonts w:ascii="Segoe UI" w:hAnsi="Segoe UI" w:cs="Segoe UI"/>
          <w:bCs/>
          <w:iCs/>
          <w:sz w:val="22"/>
          <w:szCs w:val="24"/>
        </w:rPr>
        <w:t>o alto nível de acoplamento de código.</w:t>
      </w:r>
    </w:p>
    <w:p w14:paraId="5142F53F" w14:textId="0B0832E0" w:rsidR="006777F8" w:rsidRPr="00BD2AFC" w:rsidRDefault="00636DB1" w:rsidP="006777F8">
      <w:p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4</w:t>
      </w:r>
      <w:r w:rsidR="006777F8" w:rsidRPr="002F5BED">
        <w:rPr>
          <w:rFonts w:ascii="Segoe UI" w:hAnsi="Segoe UI" w:cs="Segoe UI"/>
          <w:bCs/>
          <w:iCs/>
          <w:sz w:val="24"/>
          <w:szCs w:val="24"/>
        </w:rPr>
        <w:t xml:space="preserve"> - </w:t>
      </w:r>
      <w:r w:rsidR="006777F8"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proofErr w:type="gramStart"/>
      <w:r w:rsidR="00D70435">
        <w:rPr>
          <w:rFonts w:ascii="Segoe UI" w:hAnsi="Segoe UI" w:cs="Segoe UI"/>
          <w:b/>
          <w:bCs/>
          <w:iCs/>
          <w:sz w:val="24"/>
          <w:szCs w:val="24"/>
        </w:rPr>
        <w:t>0.5</w:t>
      </w:r>
      <w:r w:rsidR="006777F8"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="006777F8"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proofErr w:type="gramEnd"/>
      <w:r w:rsidR="006777F8"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 w:rsidR="006777F8">
        <w:rPr>
          <w:rFonts w:ascii="Segoe UI" w:hAnsi="Segoe UI" w:cs="Segoe UI"/>
          <w:bCs/>
          <w:iCs/>
          <w:sz w:val="24"/>
          <w:szCs w:val="24"/>
        </w:rPr>
        <w:t xml:space="preserve"> Documente a API com o </w:t>
      </w:r>
      <w:proofErr w:type="spellStart"/>
      <w:r w:rsidR="006777F8">
        <w:rPr>
          <w:rFonts w:ascii="Segoe UI" w:hAnsi="Segoe UI" w:cs="Segoe UI"/>
          <w:bCs/>
          <w:iCs/>
          <w:sz w:val="24"/>
          <w:szCs w:val="24"/>
        </w:rPr>
        <w:t>Swagger</w:t>
      </w:r>
      <w:proofErr w:type="spellEnd"/>
      <w:r w:rsidR="008D5D7E">
        <w:rPr>
          <w:rFonts w:ascii="Segoe UI" w:hAnsi="Segoe UI" w:cs="Segoe UI"/>
          <w:bCs/>
          <w:iCs/>
          <w:sz w:val="24"/>
          <w:szCs w:val="24"/>
        </w:rPr>
        <w:t xml:space="preserve"> (TODOS OS ENDPOINTS)</w:t>
      </w:r>
      <w:r w:rsidR="006777F8">
        <w:rPr>
          <w:rFonts w:ascii="Segoe UI" w:hAnsi="Segoe UI" w:cs="Segoe UI"/>
          <w:bCs/>
          <w:iCs/>
          <w:sz w:val="24"/>
          <w:szCs w:val="24"/>
        </w:rPr>
        <w:t>.</w:t>
      </w:r>
    </w:p>
    <w:p w14:paraId="330B3D7F" w14:textId="77777777" w:rsidR="006777F8" w:rsidRPr="00BD2AFC" w:rsidRDefault="006777F8" w:rsidP="006777F8">
      <w:p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</w:p>
    <w:p w14:paraId="522C8DB4" w14:textId="77777777" w:rsidR="00E0086E" w:rsidRDefault="00E0086E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62A71D75" w14:textId="405082A2" w:rsidR="00E0086E" w:rsidRDefault="00E0086E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6BB05BF6" w14:textId="67C4E7C6" w:rsidR="00F97557" w:rsidRDefault="00F97557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07FC7711" w14:textId="7B707C5F" w:rsidR="00F97557" w:rsidRDefault="00F97557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2560475E" w14:textId="799EA88D" w:rsidR="00F97557" w:rsidRDefault="00F97557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</w:p>
    <w:p w14:paraId="23C28CB8" w14:textId="0B98093D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lastRenderedPageBreak/>
        <w:t>Requisitos da API:</w:t>
      </w:r>
    </w:p>
    <w:p w14:paraId="1E317ED5" w14:textId="7AC634EF" w:rsidR="002F5BED" w:rsidRPr="00BD2AFC" w:rsidRDefault="002F5BED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Além dos requisitos técnicos, a </w:t>
      </w:r>
      <w:r w:rsidR="00347CE1">
        <w:rPr>
          <w:rFonts w:ascii="Segoe UI" w:hAnsi="Segoe UI" w:cs="Segoe UI"/>
          <w:bCs/>
          <w:iCs/>
          <w:sz w:val="22"/>
          <w:szCs w:val="24"/>
        </w:rPr>
        <w:t xml:space="preserve">projeto de 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API deve implementar os seguintes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endpoints</w:t>
      </w:r>
      <w:proofErr w:type="spellEnd"/>
      <w:r w:rsidR="00347CE1">
        <w:rPr>
          <w:rFonts w:ascii="Segoe UI" w:hAnsi="Segoe UI" w:cs="Segoe UI"/>
          <w:bCs/>
          <w:iCs/>
          <w:sz w:val="22"/>
          <w:szCs w:val="24"/>
        </w:rPr>
        <w:t xml:space="preserve"> (EP)</w:t>
      </w:r>
      <w:r w:rsidRPr="00BD2AFC">
        <w:rPr>
          <w:rFonts w:ascii="Segoe UI" w:hAnsi="Segoe UI" w:cs="Segoe UI"/>
          <w:bCs/>
          <w:iCs/>
          <w:sz w:val="22"/>
          <w:szCs w:val="24"/>
        </w:rPr>
        <w:t>:</w:t>
      </w:r>
    </w:p>
    <w:p w14:paraId="3BE5F51C" w14:textId="5C9E7C2D" w:rsidR="002F5BED" w:rsidRPr="002F5BED" w:rsidRDefault="009535E5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>(0.</w:t>
      </w:r>
      <w:r w:rsidR="00D70435">
        <w:rPr>
          <w:rFonts w:ascii="Segoe UI" w:hAnsi="Segoe UI" w:cs="Segoe UI"/>
          <w:b/>
          <w:bCs/>
          <w:iCs/>
          <w:sz w:val="24"/>
          <w:szCs w:val="24"/>
        </w:rPr>
        <w:t>5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GET /</w:t>
      </w:r>
      <w:proofErr w:type="spellStart"/>
      <w:r w:rsidR="006777F8">
        <w:rPr>
          <w:rFonts w:ascii="Segoe UI" w:hAnsi="Segoe UI" w:cs="Segoe UI"/>
          <w:b/>
          <w:bCs/>
          <w:iCs/>
          <w:sz w:val="24"/>
          <w:szCs w:val="24"/>
        </w:rPr>
        <w:t>cartoes</w:t>
      </w:r>
      <w:proofErr w:type="spellEnd"/>
      <w:proofErr w:type="gramStart"/>
      <w:r w:rsidR="006777F8">
        <w:rPr>
          <w:rFonts w:ascii="Segoe UI" w:hAnsi="Segoe UI" w:cs="Segoe UI"/>
          <w:b/>
          <w:bCs/>
          <w:iCs/>
          <w:sz w:val="24"/>
          <w:szCs w:val="24"/>
        </w:rPr>
        <w:t>/</w:t>
      </w:r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{</w:t>
      </w:r>
      <w:proofErr w:type="spellStart"/>
      <w:proofErr w:type="gramEnd"/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cartao</w:t>
      </w:r>
      <w:proofErr w:type="spellEnd"/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}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/obter-bandeira</w:t>
      </w:r>
    </w:p>
    <w:p w14:paraId="0E7834A8" w14:textId="354787E4" w:rsidR="002F5BED" w:rsidRPr="00BD2AFC" w:rsidRDefault="002F5BED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recebe o número 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do cartão de crédito e retorna sua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bandeira 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 xml:space="preserve">(VISA, MASTERCARD, ELO...) 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de acordo com a regra </w:t>
      </w:r>
      <w:r w:rsidR="00210BF8">
        <w:rPr>
          <w:rFonts w:ascii="Segoe UI" w:hAnsi="Segoe UI" w:cs="Segoe UI"/>
          <w:bCs/>
          <w:iCs/>
          <w:sz w:val="22"/>
          <w:szCs w:val="24"/>
        </w:rPr>
        <w:t>de neg</w:t>
      </w:r>
      <w:r w:rsidR="002D3DB1">
        <w:rPr>
          <w:rFonts w:ascii="Segoe UI" w:hAnsi="Segoe UI" w:cs="Segoe UI"/>
          <w:bCs/>
          <w:iCs/>
          <w:sz w:val="22"/>
          <w:szCs w:val="24"/>
        </w:rPr>
        <w:t>ó</w:t>
      </w:r>
      <w:r w:rsidR="00210BF8">
        <w:rPr>
          <w:rFonts w:ascii="Segoe UI" w:hAnsi="Segoe UI" w:cs="Segoe UI"/>
          <w:bCs/>
          <w:iCs/>
          <w:sz w:val="22"/>
          <w:szCs w:val="24"/>
        </w:rPr>
        <w:t xml:space="preserve">cio </w:t>
      </w:r>
      <w:r w:rsidRPr="00BD2AFC">
        <w:rPr>
          <w:rFonts w:ascii="Segoe UI" w:hAnsi="Segoe UI" w:cs="Segoe UI"/>
          <w:bCs/>
          <w:iCs/>
          <w:sz w:val="22"/>
          <w:szCs w:val="24"/>
        </w:rPr>
        <w:t>fictícia dada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 xml:space="preserve"> a seguir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>, que considera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os primeiros 4 dígitos do número </w:t>
      </w:r>
      <w:r w:rsidR="0078430E">
        <w:rPr>
          <w:rFonts w:ascii="Segoe UI" w:hAnsi="Segoe UI" w:cs="Segoe UI"/>
          <w:bCs/>
          <w:iCs/>
          <w:sz w:val="22"/>
          <w:szCs w:val="24"/>
        </w:rPr>
        <w:t xml:space="preserve">e o </w:t>
      </w:r>
      <w:r w:rsidR="003C5E2D" w:rsidRPr="003C5E2D">
        <w:rPr>
          <w:rFonts w:ascii="Segoe UI" w:hAnsi="Segoe UI" w:cs="Segoe UI"/>
          <w:bCs/>
          <w:iCs/>
          <w:sz w:val="22"/>
          <w:szCs w:val="24"/>
          <w:u w:val="single"/>
        </w:rPr>
        <w:t>8</w:t>
      </w:r>
      <w:r w:rsidR="0078430E" w:rsidRPr="003C5E2D">
        <w:rPr>
          <w:rFonts w:ascii="Segoe UI" w:hAnsi="Segoe UI" w:cs="Segoe UI"/>
          <w:bCs/>
          <w:iCs/>
          <w:sz w:val="22"/>
          <w:szCs w:val="24"/>
          <w:u w:val="single"/>
        </w:rPr>
        <w:t>º</w:t>
      </w:r>
      <w:r w:rsidR="0078430E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Pr="00BD2AFC">
        <w:rPr>
          <w:rFonts w:ascii="Segoe UI" w:hAnsi="Segoe UI" w:cs="Segoe UI"/>
          <w:bCs/>
          <w:iCs/>
          <w:sz w:val="22"/>
          <w:szCs w:val="24"/>
        </w:rPr>
        <w:t>do cartão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 xml:space="preserve"> (BIN)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: </w:t>
      </w:r>
    </w:p>
    <w:p w14:paraId="3488C4A8" w14:textId="79442713" w:rsidR="002F5BED" w:rsidRPr="00BD2AFC" w:rsidRDefault="002F5BED" w:rsidP="002F5BED">
      <w:pPr>
        <w:pStyle w:val="PargrafodaLista"/>
        <w:numPr>
          <w:ilvl w:val="1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/>
          <w:bCs/>
          <w:iCs/>
          <w:sz w:val="22"/>
          <w:szCs w:val="24"/>
        </w:rPr>
        <w:t>1111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-XXX-X</w:t>
      </w:r>
      <w:r w:rsidR="0078430E" w:rsidRPr="0078430E">
        <w:rPr>
          <w:rFonts w:ascii="Segoe UI" w:hAnsi="Segoe UI" w:cs="Segoe UI"/>
          <w:b/>
          <w:bCs/>
          <w:iCs/>
          <w:sz w:val="22"/>
          <w:szCs w:val="24"/>
        </w:rPr>
        <w:t>1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X-XXX</w:t>
      </w:r>
      <w:r w:rsidRPr="00BD2AFC">
        <w:rPr>
          <w:rFonts w:ascii="Segoe UI" w:hAnsi="Segoe UI" w:cs="Segoe UI"/>
          <w:bCs/>
          <w:iCs/>
          <w:sz w:val="22"/>
          <w:szCs w:val="24"/>
        </w:rPr>
        <w:t>: VISA</w:t>
      </w:r>
    </w:p>
    <w:p w14:paraId="7DED40A3" w14:textId="6B53462C" w:rsidR="002F5BED" w:rsidRPr="00BD2AFC" w:rsidRDefault="002F5BED" w:rsidP="002F5BED">
      <w:pPr>
        <w:pStyle w:val="PargrafodaLista"/>
        <w:numPr>
          <w:ilvl w:val="1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/>
          <w:bCs/>
          <w:iCs/>
          <w:sz w:val="22"/>
          <w:szCs w:val="24"/>
        </w:rPr>
        <w:t>2222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-XXX-X</w:t>
      </w:r>
      <w:r w:rsidR="0078430E" w:rsidRPr="0078430E">
        <w:rPr>
          <w:rFonts w:ascii="Segoe UI" w:hAnsi="Segoe UI" w:cs="Segoe UI"/>
          <w:b/>
          <w:bCs/>
          <w:iCs/>
          <w:sz w:val="22"/>
          <w:szCs w:val="24"/>
        </w:rPr>
        <w:t>2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X-XXX</w:t>
      </w:r>
      <w:r w:rsidRPr="00BD2AFC">
        <w:rPr>
          <w:rFonts w:ascii="Segoe UI" w:hAnsi="Segoe UI" w:cs="Segoe UI"/>
          <w:bCs/>
          <w:iCs/>
          <w:sz w:val="22"/>
          <w:szCs w:val="24"/>
        </w:rPr>
        <w:t>: MASTERCARD</w:t>
      </w:r>
    </w:p>
    <w:p w14:paraId="11D5A4BB" w14:textId="10E04F54" w:rsidR="002F5BED" w:rsidRDefault="002F5BED" w:rsidP="002F5BED">
      <w:pPr>
        <w:pStyle w:val="PargrafodaLista"/>
        <w:numPr>
          <w:ilvl w:val="1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/>
          <w:bCs/>
          <w:iCs/>
          <w:sz w:val="22"/>
          <w:szCs w:val="24"/>
        </w:rPr>
        <w:t>3333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-XXX-X</w:t>
      </w:r>
      <w:r w:rsidR="0078430E" w:rsidRPr="0078430E">
        <w:rPr>
          <w:rFonts w:ascii="Segoe UI" w:hAnsi="Segoe UI" w:cs="Segoe UI"/>
          <w:b/>
          <w:bCs/>
          <w:iCs/>
          <w:sz w:val="22"/>
          <w:szCs w:val="24"/>
        </w:rPr>
        <w:t>3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>X-XXX</w:t>
      </w:r>
      <w:r w:rsidRPr="00BD2AFC">
        <w:rPr>
          <w:rFonts w:ascii="Segoe UI" w:hAnsi="Segoe UI" w:cs="Segoe UI"/>
          <w:bCs/>
          <w:iCs/>
          <w:sz w:val="22"/>
          <w:szCs w:val="24"/>
        </w:rPr>
        <w:t>: ELO</w:t>
      </w:r>
    </w:p>
    <w:p w14:paraId="08500982" w14:textId="0C90A4A9" w:rsidR="008C2EFE" w:rsidRPr="00BD2AFC" w:rsidRDefault="00347CE1" w:rsidP="008C2EFE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EP deverá o código HTTP </w:t>
      </w:r>
      <w:r w:rsidR="008C2EFE">
        <w:rPr>
          <w:rFonts w:ascii="Segoe UI" w:hAnsi="Segoe UI" w:cs="Segoe UI"/>
          <w:bCs/>
          <w:iCs/>
          <w:sz w:val="22"/>
          <w:szCs w:val="24"/>
        </w:rPr>
        <w:t xml:space="preserve">200 </w:t>
      </w:r>
      <w:proofErr w:type="gramStart"/>
      <w:r>
        <w:rPr>
          <w:rFonts w:ascii="Segoe UI" w:hAnsi="Segoe UI" w:cs="Segoe UI"/>
          <w:bCs/>
          <w:iCs/>
          <w:sz w:val="22"/>
          <w:szCs w:val="24"/>
        </w:rPr>
        <w:t>+</w:t>
      </w:r>
      <w:proofErr w:type="gramEnd"/>
      <w:r w:rsidR="008C2EFE">
        <w:rPr>
          <w:rFonts w:ascii="Segoe UI" w:hAnsi="Segoe UI" w:cs="Segoe UI"/>
          <w:bCs/>
          <w:iCs/>
          <w:sz w:val="22"/>
          <w:szCs w:val="24"/>
        </w:rPr>
        <w:t xml:space="preserve">bandeira do cartão ou </w:t>
      </w:r>
      <w:r>
        <w:rPr>
          <w:rFonts w:ascii="Segoe UI" w:hAnsi="Segoe UI" w:cs="Segoe UI"/>
          <w:bCs/>
          <w:iCs/>
          <w:sz w:val="22"/>
          <w:szCs w:val="24"/>
        </w:rPr>
        <w:t xml:space="preserve">HTTP </w:t>
      </w:r>
      <w:r w:rsidR="008C2EFE">
        <w:rPr>
          <w:rFonts w:ascii="Segoe UI" w:hAnsi="Segoe UI" w:cs="Segoe UI"/>
          <w:bCs/>
          <w:iCs/>
          <w:sz w:val="22"/>
          <w:szCs w:val="24"/>
        </w:rPr>
        <w:t>404</w:t>
      </w:r>
      <w:r>
        <w:rPr>
          <w:rFonts w:ascii="Segoe UI" w:hAnsi="Segoe UI" w:cs="Segoe UI"/>
          <w:bCs/>
          <w:iCs/>
          <w:sz w:val="22"/>
          <w:szCs w:val="24"/>
        </w:rPr>
        <w:t xml:space="preserve"> se bandeiras desconhecida</w:t>
      </w:r>
      <w:r w:rsidR="008C2EFE">
        <w:rPr>
          <w:rFonts w:ascii="Segoe UI" w:hAnsi="Segoe UI" w:cs="Segoe UI"/>
          <w:bCs/>
          <w:iCs/>
          <w:sz w:val="22"/>
          <w:szCs w:val="24"/>
        </w:rPr>
        <w:t>.</w:t>
      </w:r>
    </w:p>
    <w:p w14:paraId="19919971" w14:textId="5231C722" w:rsidR="002F5BED" w:rsidRPr="002F5BED" w:rsidRDefault="009535E5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(0.5 </w:t>
      </w:r>
      <w:proofErr w:type="spellStart"/>
      <w:r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D1558C">
        <w:rPr>
          <w:rFonts w:ascii="Segoe UI" w:hAnsi="Segoe UI" w:cs="Segoe UI"/>
          <w:b/>
          <w:bCs/>
          <w:iCs/>
          <w:sz w:val="24"/>
          <w:szCs w:val="24"/>
        </w:rPr>
        <w:t>GET /</w:t>
      </w:r>
      <w:proofErr w:type="spellStart"/>
      <w:r w:rsidR="00D1558C">
        <w:rPr>
          <w:rFonts w:ascii="Segoe UI" w:hAnsi="Segoe UI" w:cs="Segoe UI"/>
          <w:b/>
          <w:bCs/>
          <w:iCs/>
          <w:sz w:val="24"/>
          <w:szCs w:val="24"/>
        </w:rPr>
        <w:t>cartoes</w:t>
      </w:r>
      <w:proofErr w:type="spellEnd"/>
      <w:proofErr w:type="gramStart"/>
      <w:r w:rsidR="00D1558C">
        <w:rPr>
          <w:rFonts w:ascii="Segoe UI" w:hAnsi="Segoe UI" w:cs="Segoe UI"/>
          <w:b/>
          <w:bCs/>
          <w:iCs/>
          <w:sz w:val="24"/>
          <w:szCs w:val="24"/>
        </w:rPr>
        <w:t>/</w:t>
      </w:r>
      <w:r w:rsidR="00D1558C" w:rsidRPr="002F5BED">
        <w:rPr>
          <w:rFonts w:ascii="Segoe UI" w:hAnsi="Segoe UI" w:cs="Segoe UI"/>
          <w:b/>
          <w:bCs/>
          <w:iCs/>
          <w:sz w:val="24"/>
          <w:szCs w:val="24"/>
        </w:rPr>
        <w:t>{</w:t>
      </w:r>
      <w:proofErr w:type="spellStart"/>
      <w:proofErr w:type="gramEnd"/>
      <w:r w:rsidR="00D1558C" w:rsidRPr="002F5BED">
        <w:rPr>
          <w:rFonts w:ascii="Segoe UI" w:hAnsi="Segoe UI" w:cs="Segoe UI"/>
          <w:b/>
          <w:bCs/>
          <w:iCs/>
          <w:sz w:val="24"/>
          <w:szCs w:val="24"/>
        </w:rPr>
        <w:t>cartao</w:t>
      </w:r>
      <w:proofErr w:type="spellEnd"/>
      <w:r w:rsidR="00D1558C" w:rsidRPr="002F5BED">
        <w:rPr>
          <w:rFonts w:ascii="Segoe UI" w:hAnsi="Segoe UI" w:cs="Segoe UI"/>
          <w:b/>
          <w:bCs/>
          <w:iCs/>
          <w:sz w:val="24"/>
          <w:szCs w:val="24"/>
        </w:rPr>
        <w:t>}</w:t>
      </w:r>
      <w:r w:rsidR="00D1558C">
        <w:rPr>
          <w:rFonts w:ascii="Segoe UI" w:hAnsi="Segoe UI" w:cs="Segoe UI"/>
          <w:b/>
          <w:bCs/>
          <w:iCs/>
          <w:sz w:val="24"/>
          <w:szCs w:val="24"/>
        </w:rPr>
        <w:t>/valido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 xml:space="preserve">: </w:t>
      </w:r>
    </w:p>
    <w:p w14:paraId="01B84910" w14:textId="7495FD56" w:rsidR="002F5BED" w:rsidRDefault="002F5BED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recebe o número do cartão de crédito e </w:t>
      </w:r>
      <w:r w:rsidR="00347CE1">
        <w:rPr>
          <w:rFonts w:ascii="Segoe UI" w:hAnsi="Segoe UI" w:cs="Segoe UI"/>
          <w:bCs/>
          <w:iCs/>
          <w:sz w:val="22"/>
          <w:szCs w:val="24"/>
        </w:rPr>
        <w:t xml:space="preserve">deve </w:t>
      </w:r>
      <w:r w:rsidRPr="00BD2AFC">
        <w:rPr>
          <w:rFonts w:ascii="Segoe UI" w:hAnsi="Segoe UI" w:cs="Segoe UI"/>
          <w:bCs/>
          <w:iCs/>
          <w:sz w:val="22"/>
          <w:szCs w:val="24"/>
        </w:rPr>
        <w:t>retorna</w:t>
      </w:r>
      <w:r w:rsidR="00347CE1">
        <w:rPr>
          <w:rFonts w:ascii="Segoe UI" w:hAnsi="Segoe UI" w:cs="Segoe UI"/>
          <w:bCs/>
          <w:iCs/>
          <w:sz w:val="22"/>
          <w:szCs w:val="24"/>
        </w:rPr>
        <w:t>r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um valor booleano indicando se o cartão é válido. Isso deve ser feito verificando </w:t>
      </w:r>
      <w:r w:rsidR="009D6F8C" w:rsidRPr="00BD2AFC">
        <w:rPr>
          <w:rFonts w:ascii="Segoe UI" w:hAnsi="Segoe UI" w:cs="Segoe UI"/>
          <w:bCs/>
          <w:iCs/>
          <w:sz w:val="22"/>
          <w:szCs w:val="24"/>
        </w:rPr>
        <w:t xml:space="preserve">sua </w:t>
      </w:r>
      <w:r w:rsidRPr="00BD2AFC">
        <w:rPr>
          <w:rFonts w:ascii="Segoe UI" w:hAnsi="Segoe UI" w:cs="Segoe UI"/>
          <w:bCs/>
          <w:iCs/>
          <w:sz w:val="22"/>
          <w:szCs w:val="24"/>
        </w:rPr>
        <w:t>existência e validade do cartão na tabela "CARTAO"</w:t>
      </w:r>
      <w:r w:rsidR="00347CE1">
        <w:rPr>
          <w:rFonts w:ascii="Segoe UI" w:hAnsi="Segoe UI" w:cs="Segoe UI"/>
          <w:bCs/>
          <w:iCs/>
          <w:sz w:val="22"/>
          <w:szCs w:val="24"/>
        </w:rPr>
        <w:t xml:space="preserve"> do banco de dados</w:t>
      </w:r>
      <w:r w:rsidRPr="00BD2AFC">
        <w:rPr>
          <w:rFonts w:ascii="Segoe UI" w:hAnsi="Segoe UI" w:cs="Segoe UI"/>
          <w:bCs/>
          <w:iCs/>
          <w:sz w:val="22"/>
          <w:szCs w:val="24"/>
        </w:rPr>
        <w:t>.</w:t>
      </w:r>
    </w:p>
    <w:p w14:paraId="1BE21CE9" w14:textId="01B82C93" w:rsidR="00C035DF" w:rsidRPr="00C035DF" w:rsidRDefault="00B230FD" w:rsidP="00C035DF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035DF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>(1</w:t>
      </w:r>
      <w:r>
        <w:rPr>
          <w:rFonts w:ascii="Segoe UI" w:hAnsi="Segoe UI" w:cs="Segoe UI"/>
          <w:b/>
          <w:bCs/>
          <w:iCs/>
          <w:sz w:val="24"/>
          <w:szCs w:val="24"/>
        </w:rPr>
        <w:t>.5</w:t>
      </w:r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>)</w:t>
      </w:r>
      <w:r w:rsidR="00C035DF" w:rsidRPr="00C035DF"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>POST /pagamentos/</w:t>
      </w:r>
      <w:r w:rsidR="00C035DF">
        <w:rPr>
          <w:rFonts w:ascii="Segoe UI" w:hAnsi="Segoe UI" w:cs="Segoe UI"/>
          <w:b/>
          <w:bCs/>
          <w:iCs/>
          <w:sz w:val="24"/>
          <w:szCs w:val="24"/>
        </w:rPr>
        <w:t>calcular-parcelas</w:t>
      </w:r>
      <w:r w:rsidR="00C035DF" w:rsidRPr="00C035DF">
        <w:rPr>
          <w:rFonts w:ascii="Segoe UI" w:hAnsi="Segoe UI" w:cs="Segoe UI"/>
          <w:b/>
          <w:bCs/>
          <w:iCs/>
          <w:sz w:val="24"/>
          <w:szCs w:val="24"/>
        </w:rPr>
        <w:t xml:space="preserve">: </w:t>
      </w:r>
    </w:p>
    <w:p w14:paraId="74F95295" w14:textId="6973D672" w:rsidR="00C035DF" w:rsidRPr="00BD2AFC" w:rsidRDefault="00C035DF" w:rsidP="00C035DF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Este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permite calcular o valor das parcelas de um pagamento com base no valor total da transação, a taxa de juros e o número de parcelas desejado. Para tal, necessário enviar </w:t>
      </w:r>
      <w:r w:rsidR="00EE69D6" w:rsidRPr="00BD2AFC">
        <w:rPr>
          <w:rFonts w:ascii="Segoe UI" w:hAnsi="Segoe UI" w:cs="Segoe UI"/>
          <w:bCs/>
          <w:iCs/>
          <w:sz w:val="22"/>
          <w:szCs w:val="24"/>
        </w:rPr>
        <w:t>no corpo da requisição</w:t>
      </w:r>
      <w:r w:rsidR="004A2B33">
        <w:rPr>
          <w:rFonts w:ascii="Segoe UI" w:hAnsi="Segoe UI" w:cs="Segoe UI"/>
          <w:bCs/>
          <w:iCs/>
          <w:sz w:val="22"/>
          <w:szCs w:val="24"/>
        </w:rPr>
        <w:t xml:space="preserve"> HTTP do EP</w:t>
      </w:r>
      <w:r w:rsidR="00EE69D6" w:rsidRPr="00BD2AFC">
        <w:rPr>
          <w:rFonts w:ascii="Segoe UI" w:hAnsi="Segoe UI" w:cs="Segoe UI"/>
          <w:bCs/>
          <w:iCs/>
          <w:sz w:val="22"/>
          <w:szCs w:val="24"/>
        </w:rPr>
        <w:t xml:space="preserve">, </w:t>
      </w:r>
      <w:r w:rsidRPr="00BD2AFC">
        <w:rPr>
          <w:rFonts w:ascii="Segoe UI" w:hAnsi="Segoe UI" w:cs="Segoe UI"/>
          <w:bCs/>
          <w:iCs/>
          <w:sz w:val="22"/>
          <w:szCs w:val="24"/>
        </w:rPr>
        <w:t>o Valor Total (decimal), Taxa de Juros (decimal) e Quantidade de Parcelas (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int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). Para facilitar, a taxa de juros deverá 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 xml:space="preserve">ser 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aplicada sobre o valor total (Valor Total * Taxa de Juros). </w:t>
      </w:r>
    </w:p>
    <w:p w14:paraId="3A0F7F47" w14:textId="7328FEBA" w:rsidR="00B230FD" w:rsidRPr="00BD2AFC" w:rsidRDefault="004A2B33" w:rsidP="00B230F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O EP deverá r</w:t>
      </w:r>
      <w:r w:rsidR="00B230FD" w:rsidRPr="00BD2AFC">
        <w:rPr>
          <w:rFonts w:ascii="Segoe UI" w:hAnsi="Segoe UI" w:cs="Segoe UI"/>
          <w:bCs/>
          <w:iCs/>
          <w:sz w:val="22"/>
          <w:szCs w:val="24"/>
        </w:rPr>
        <w:t>etorn</w:t>
      </w:r>
      <w:r>
        <w:rPr>
          <w:rFonts w:ascii="Segoe UI" w:hAnsi="Segoe UI" w:cs="Segoe UI"/>
          <w:bCs/>
          <w:iCs/>
          <w:sz w:val="22"/>
          <w:szCs w:val="24"/>
        </w:rPr>
        <w:t>ar</w:t>
      </w:r>
      <w:r w:rsidR="00B230FD" w:rsidRPr="00BD2AFC">
        <w:rPr>
          <w:rFonts w:ascii="Segoe UI" w:hAnsi="Segoe UI" w:cs="Segoe UI"/>
          <w:bCs/>
          <w:iCs/>
          <w:sz w:val="22"/>
          <w:szCs w:val="24"/>
        </w:rPr>
        <w:t xml:space="preserve"> uma Lista de Parcelas calculadas. Cada item deve possuir o Número da Parcela e seu Valor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 xml:space="preserve">, exemplo: </w:t>
      </w:r>
      <w:proofErr w:type="gramStart"/>
      <w:r w:rsidR="00BD2AFC" w:rsidRPr="00BD2AFC">
        <w:rPr>
          <w:rFonts w:ascii="Segoe UI" w:hAnsi="Segoe UI" w:cs="Segoe UI"/>
          <w:bCs/>
          <w:iCs/>
          <w:sz w:val="22"/>
          <w:szCs w:val="24"/>
        </w:rPr>
        <w:t>[{</w:t>
      </w:r>
      <w:proofErr w:type="gramEnd"/>
      <w:r w:rsidR="00BD2AFC" w:rsidRPr="00BD2AFC">
        <w:rPr>
          <w:rFonts w:ascii="Segoe UI" w:hAnsi="Segoe UI" w:cs="Segoe UI"/>
          <w:bCs/>
          <w:iCs/>
          <w:sz w:val="22"/>
          <w:szCs w:val="24"/>
        </w:rPr>
        <w:t>“parcela”: 1, “valor” 10.00}, {“parcela”: 2, “valor” 20.00}]</w:t>
      </w:r>
    </w:p>
    <w:p w14:paraId="0D8C9B4A" w14:textId="3B86E1CB" w:rsidR="002F5BED" w:rsidRPr="002F5BED" w:rsidRDefault="009535E5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r w:rsidR="00550440">
        <w:rPr>
          <w:rFonts w:ascii="Segoe UI" w:hAnsi="Segoe UI" w:cs="Segoe UI"/>
          <w:b/>
          <w:bCs/>
          <w:iCs/>
          <w:sz w:val="24"/>
          <w:szCs w:val="24"/>
        </w:rPr>
        <w:t>3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ponto</w:t>
      </w:r>
      <w:r w:rsidR="00B230FD">
        <w:rPr>
          <w:rFonts w:ascii="Segoe UI" w:hAnsi="Segoe UI" w:cs="Segoe UI"/>
          <w:b/>
          <w:bCs/>
          <w:iCs/>
          <w:sz w:val="24"/>
          <w:szCs w:val="24"/>
        </w:rPr>
        <w:t>s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POST /pagamentos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 xml:space="preserve">: </w:t>
      </w:r>
    </w:p>
    <w:p w14:paraId="662E2FAF" w14:textId="76D87476" w:rsidR="002F5BED" w:rsidRDefault="00657E5F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Este EP i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nicia o processo de pagamento, recebendo os detalhes do pagamento </w:t>
      </w:r>
      <w:r w:rsidR="00EE69D6" w:rsidRPr="00BD2AFC">
        <w:rPr>
          <w:rFonts w:ascii="Segoe UI" w:hAnsi="Segoe UI" w:cs="Segoe UI"/>
          <w:bCs/>
          <w:iCs/>
          <w:sz w:val="22"/>
          <w:szCs w:val="24"/>
        </w:rPr>
        <w:t xml:space="preserve">no </w:t>
      </w:r>
      <w:r w:rsidR="00EE69D6" w:rsidRPr="006D0C8A">
        <w:rPr>
          <w:rFonts w:ascii="Segoe UI" w:hAnsi="Segoe UI" w:cs="Segoe UI"/>
          <w:bCs/>
          <w:iCs/>
          <w:sz w:val="22"/>
          <w:szCs w:val="24"/>
          <w:u w:val="single"/>
        </w:rPr>
        <w:t>corpo da requisição</w:t>
      </w:r>
      <w:r>
        <w:rPr>
          <w:rFonts w:ascii="Segoe UI" w:hAnsi="Segoe UI" w:cs="Segoe UI"/>
          <w:bCs/>
          <w:iCs/>
          <w:sz w:val="22"/>
          <w:szCs w:val="24"/>
          <w:u w:val="single"/>
        </w:rPr>
        <w:t xml:space="preserve"> HTTP</w:t>
      </w:r>
      <w:r w:rsidR="00D70435">
        <w:rPr>
          <w:rFonts w:ascii="Segoe UI" w:hAnsi="Segoe UI" w:cs="Segoe UI"/>
          <w:bCs/>
          <w:iCs/>
          <w:sz w:val="22"/>
          <w:szCs w:val="24"/>
          <w:u w:val="single"/>
        </w:rPr>
        <w:t>:</w:t>
      </w:r>
      <w:r w:rsidR="00EE69D6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(valor</w:t>
      </w:r>
      <w:r w:rsidR="00C035DF" w:rsidRPr="00BD2AFC">
        <w:rPr>
          <w:rFonts w:ascii="Segoe UI" w:hAnsi="Segoe UI" w:cs="Segoe UI"/>
          <w:bCs/>
          <w:iCs/>
          <w:sz w:val="22"/>
          <w:szCs w:val="24"/>
        </w:rPr>
        <w:t xml:space="preserve"> [decimal]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, número do cartão de crédito</w:t>
      </w:r>
      <w:r w:rsidR="00C035DF" w:rsidRPr="00BD2AFC">
        <w:rPr>
          <w:rFonts w:ascii="Segoe UI" w:hAnsi="Segoe UI" w:cs="Segoe UI"/>
          <w:bCs/>
          <w:iCs/>
          <w:sz w:val="22"/>
          <w:szCs w:val="24"/>
        </w:rPr>
        <w:t xml:space="preserve"> [</w:t>
      </w:r>
      <w:proofErr w:type="spellStart"/>
      <w:r w:rsidR="00C035DF" w:rsidRPr="00BD2AFC">
        <w:rPr>
          <w:rFonts w:ascii="Segoe UI" w:hAnsi="Segoe UI" w:cs="Segoe UI"/>
          <w:bCs/>
          <w:iCs/>
          <w:sz w:val="22"/>
          <w:szCs w:val="24"/>
        </w:rPr>
        <w:t>string</w:t>
      </w:r>
      <w:proofErr w:type="spellEnd"/>
      <w:r w:rsidR="00C035DF" w:rsidRPr="00BD2AFC">
        <w:rPr>
          <w:rFonts w:ascii="Segoe UI" w:hAnsi="Segoe UI" w:cs="Segoe UI"/>
          <w:bCs/>
          <w:iCs/>
          <w:sz w:val="22"/>
          <w:szCs w:val="24"/>
        </w:rPr>
        <w:t>]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, CVV </w:t>
      </w:r>
      <w:r w:rsidR="00C035DF" w:rsidRPr="00BD2AFC">
        <w:rPr>
          <w:rFonts w:ascii="Segoe UI" w:hAnsi="Segoe UI" w:cs="Segoe UI"/>
          <w:bCs/>
          <w:iCs/>
          <w:sz w:val="22"/>
          <w:szCs w:val="24"/>
        </w:rPr>
        <w:t>[</w:t>
      </w:r>
      <w:proofErr w:type="spellStart"/>
      <w:r w:rsidR="00C035DF" w:rsidRPr="00BD2AFC">
        <w:rPr>
          <w:rFonts w:ascii="Segoe UI" w:hAnsi="Segoe UI" w:cs="Segoe UI"/>
          <w:bCs/>
          <w:iCs/>
          <w:sz w:val="22"/>
          <w:szCs w:val="24"/>
        </w:rPr>
        <w:t>int</w:t>
      </w:r>
      <w:proofErr w:type="spellEnd"/>
      <w:r w:rsidR="00C035DF" w:rsidRPr="00BD2AFC">
        <w:rPr>
          <w:rFonts w:ascii="Segoe UI" w:hAnsi="Segoe UI" w:cs="Segoe UI"/>
          <w:bCs/>
          <w:iCs/>
          <w:sz w:val="22"/>
          <w:szCs w:val="24"/>
        </w:rPr>
        <w:t xml:space="preserve">] 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e quantidade de parcelas</w:t>
      </w:r>
      <w:r w:rsidR="00C035DF" w:rsidRPr="00BD2AFC">
        <w:rPr>
          <w:rFonts w:ascii="Segoe UI" w:hAnsi="Segoe UI" w:cs="Segoe UI"/>
          <w:bCs/>
          <w:iCs/>
          <w:sz w:val="22"/>
          <w:szCs w:val="24"/>
        </w:rPr>
        <w:t xml:space="preserve"> [</w:t>
      </w:r>
      <w:proofErr w:type="spellStart"/>
      <w:r w:rsidR="00C035DF" w:rsidRPr="00BD2AFC">
        <w:rPr>
          <w:rFonts w:ascii="Segoe UI" w:hAnsi="Segoe UI" w:cs="Segoe UI"/>
          <w:bCs/>
          <w:iCs/>
          <w:sz w:val="22"/>
          <w:szCs w:val="24"/>
        </w:rPr>
        <w:t>int</w:t>
      </w:r>
      <w:proofErr w:type="spellEnd"/>
      <w:r w:rsidR="00C035DF" w:rsidRPr="00BD2AFC">
        <w:rPr>
          <w:rFonts w:ascii="Segoe UI" w:hAnsi="Segoe UI" w:cs="Segoe UI"/>
          <w:bCs/>
          <w:iCs/>
          <w:sz w:val="22"/>
          <w:szCs w:val="24"/>
        </w:rPr>
        <w:t>]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).</w:t>
      </w:r>
    </w:p>
    <w:p w14:paraId="524FFD1C" w14:textId="7B527325" w:rsidR="00E0086E" w:rsidRPr="00BD2AFC" w:rsidRDefault="00E0086E" w:rsidP="00E0086E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A situação do pagamento/transação financeiras </w:t>
      </w:r>
      <w:r w:rsidR="00657E5F">
        <w:rPr>
          <w:rFonts w:ascii="Segoe UI" w:hAnsi="Segoe UI" w:cs="Segoe UI"/>
          <w:bCs/>
          <w:iCs/>
          <w:sz w:val="22"/>
          <w:szCs w:val="24"/>
        </w:rPr>
        <w:t xml:space="preserve">dentro da implementação </w:t>
      </w:r>
      <w:r w:rsidRPr="00BD2AFC">
        <w:rPr>
          <w:rFonts w:ascii="Segoe UI" w:hAnsi="Segoe UI" w:cs="Segoe UI"/>
          <w:bCs/>
          <w:iCs/>
          <w:sz w:val="22"/>
          <w:szCs w:val="24"/>
        </w:rPr>
        <w:t>deve ser representada por um ENUM com as seguintes entradas: PENDENTE (1), CONFIRMADO (2) e CANCELADO (3).</w:t>
      </w:r>
    </w:p>
    <w:p w14:paraId="14E8498F" w14:textId="28498A61" w:rsidR="002F5BED" w:rsidRPr="00BD2AFC" w:rsidRDefault="002F5BED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>Após a VALIDAÇÃO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 xml:space="preserve"> (cartão válido)</w:t>
      </w:r>
      <w:r w:rsidRPr="00BD2AFC">
        <w:rPr>
          <w:rFonts w:ascii="Segoe UI" w:hAnsi="Segoe UI" w:cs="Segoe UI"/>
          <w:bCs/>
          <w:iCs/>
          <w:sz w:val="22"/>
          <w:szCs w:val="24"/>
        </w:rPr>
        <w:t>, o pagamento deve ser registrado no banco de dados com a situação "pendente/1".</w:t>
      </w:r>
    </w:p>
    <w:p w14:paraId="2E5AA587" w14:textId="53FB32E7" w:rsidR="002F5BED" w:rsidRPr="00BD2AFC" w:rsidRDefault="00657E5F" w:rsidP="002F5BED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O EP deve retornar o código HTTP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201 para indicar que o pagamento foi criado com sucesso e também o ID gerado</w:t>
      </w:r>
      <w:r w:rsidR="000C4818">
        <w:rPr>
          <w:rFonts w:ascii="Segoe UI" w:hAnsi="Segoe UI" w:cs="Segoe UI"/>
          <w:bCs/>
          <w:iCs/>
          <w:sz w:val="22"/>
          <w:szCs w:val="24"/>
        </w:rPr>
        <w:t xml:space="preserve">, </w:t>
      </w:r>
      <w:r>
        <w:rPr>
          <w:rFonts w:ascii="Segoe UI" w:hAnsi="Segoe UI" w:cs="Segoe UI"/>
          <w:bCs/>
          <w:iCs/>
          <w:sz w:val="22"/>
          <w:szCs w:val="24"/>
        </w:rPr>
        <w:t xml:space="preserve">caso contrário, o HTTP código para </w:t>
      </w:r>
      <w:proofErr w:type="spellStart"/>
      <w:r w:rsidR="000C4818">
        <w:rPr>
          <w:rFonts w:ascii="Segoe UI" w:hAnsi="Segoe UI" w:cs="Segoe UI"/>
          <w:bCs/>
          <w:iCs/>
          <w:sz w:val="22"/>
          <w:szCs w:val="24"/>
        </w:rPr>
        <w:t>BadRequest</w:t>
      </w:r>
      <w:proofErr w:type="spellEnd"/>
      <w:r w:rsidR="000C4818">
        <w:rPr>
          <w:rFonts w:ascii="Segoe UI" w:hAnsi="Segoe UI" w:cs="Segoe UI"/>
          <w:bCs/>
          <w:iCs/>
          <w:sz w:val="22"/>
          <w:szCs w:val="24"/>
        </w:rPr>
        <w:t>.</w:t>
      </w:r>
    </w:p>
    <w:p w14:paraId="48E5BAC5" w14:textId="67D39EF4" w:rsidR="002F5BED" w:rsidRPr="002F5BED" w:rsidRDefault="009535E5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r>
        <w:rPr>
          <w:rFonts w:ascii="Segoe UI" w:hAnsi="Segoe UI" w:cs="Segoe UI"/>
          <w:b/>
          <w:bCs/>
          <w:iCs/>
          <w:sz w:val="24"/>
          <w:szCs w:val="24"/>
        </w:rPr>
        <w:t>1</w:t>
      </w:r>
      <w:r w:rsidR="00B230FD">
        <w:rPr>
          <w:rFonts w:ascii="Segoe UI" w:hAnsi="Segoe UI" w:cs="Segoe UI"/>
          <w:b/>
          <w:bCs/>
          <w:iCs/>
          <w:sz w:val="24"/>
          <w:szCs w:val="24"/>
        </w:rPr>
        <w:t>.5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GET /pagamentos</w:t>
      </w:r>
      <w:proofErr w:type="gramStart"/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/{</w:t>
      </w:r>
      <w:proofErr w:type="gramEnd"/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id}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/</w:t>
      </w:r>
      <w:proofErr w:type="spellStart"/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situacao</w:t>
      </w:r>
      <w:proofErr w:type="spellEnd"/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 xml:space="preserve">: </w:t>
      </w:r>
    </w:p>
    <w:p w14:paraId="303AE14C" w14:textId="3ABB146D" w:rsidR="002F5BED" w:rsidRDefault="002F5BED" w:rsidP="002F5BED">
      <w:pPr>
        <w:pStyle w:val="PargrafodaLista"/>
        <w:numPr>
          <w:ilvl w:val="0"/>
          <w:numId w:val="18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 xml:space="preserve">Consulta a situação de um pagamento com base </w:t>
      </w:r>
      <w:r w:rsidR="00BD2AFC" w:rsidRPr="00BD2AFC">
        <w:rPr>
          <w:rFonts w:ascii="Segoe UI" w:hAnsi="Segoe UI" w:cs="Segoe UI"/>
          <w:bCs/>
          <w:iCs/>
          <w:sz w:val="22"/>
          <w:szCs w:val="24"/>
        </w:rPr>
        <w:t>no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seu ID e retorna apenas a situação do pagamento.</w:t>
      </w:r>
    </w:p>
    <w:p w14:paraId="3FCAF10A" w14:textId="411FF21B" w:rsidR="002F5BED" w:rsidRPr="00CB051F" w:rsidRDefault="009535E5" w:rsidP="002F5BED">
      <w:pPr>
        <w:spacing w:after="200" w:line="276" w:lineRule="auto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r w:rsidR="00550440">
        <w:rPr>
          <w:rFonts w:ascii="Segoe UI" w:hAnsi="Segoe UI" w:cs="Segoe UI"/>
          <w:b/>
          <w:bCs/>
          <w:iCs/>
          <w:sz w:val="24"/>
          <w:szCs w:val="24"/>
        </w:rPr>
        <w:t>0</w:t>
      </w:r>
      <w:r w:rsidR="00B230FD">
        <w:rPr>
          <w:rFonts w:ascii="Segoe UI" w:hAnsi="Segoe UI" w:cs="Segoe UI"/>
          <w:b/>
          <w:bCs/>
          <w:iCs/>
          <w:sz w:val="24"/>
          <w:szCs w:val="24"/>
        </w:rPr>
        <w:t>.5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6A3F86">
        <w:rPr>
          <w:rFonts w:ascii="Segoe UI" w:hAnsi="Segoe UI" w:cs="Segoe UI"/>
          <w:b/>
          <w:bCs/>
          <w:iCs/>
          <w:sz w:val="24"/>
          <w:szCs w:val="24"/>
        </w:rPr>
        <w:t>PUT /pagamentos/{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id}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/</w:t>
      </w:r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confirmar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 xml:space="preserve">: </w:t>
      </w:r>
      <w:r w:rsidR="00CB051F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</w:p>
    <w:p w14:paraId="678DD709" w14:textId="70448645" w:rsidR="002F5BED" w:rsidRPr="00BD2AFC" w:rsidRDefault="00657E5F" w:rsidP="002F5BED">
      <w:pPr>
        <w:pStyle w:val="PargrafodaLista"/>
        <w:numPr>
          <w:ilvl w:val="0"/>
          <w:numId w:val="18"/>
        </w:numPr>
        <w:spacing w:after="200" w:line="276" w:lineRule="auto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lastRenderedPageBreak/>
        <w:t>Este EP c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onfirma o pagamento do ID informado, trocando a situação para "confirmado/2"</w:t>
      </w:r>
      <w:r>
        <w:rPr>
          <w:rFonts w:ascii="Segoe UI" w:hAnsi="Segoe UI" w:cs="Segoe UI"/>
          <w:bCs/>
          <w:iCs/>
          <w:sz w:val="22"/>
          <w:szCs w:val="24"/>
        </w:rPr>
        <w:t xml:space="preserve"> (ENUM)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.</w:t>
      </w:r>
    </w:p>
    <w:p w14:paraId="67EFC855" w14:textId="13FC3520" w:rsidR="0037352B" w:rsidRPr="00BD2AFC" w:rsidRDefault="0037352B" w:rsidP="002F5BED">
      <w:pPr>
        <w:pStyle w:val="PargrafodaLista"/>
        <w:numPr>
          <w:ilvl w:val="0"/>
          <w:numId w:val="18"/>
        </w:numPr>
        <w:spacing w:after="200" w:line="276" w:lineRule="auto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>Transações</w:t>
      </w:r>
      <w:r w:rsidR="00B230FD" w:rsidRPr="00BD2AFC">
        <w:rPr>
          <w:rFonts w:ascii="Segoe UI" w:hAnsi="Segoe UI" w:cs="Segoe UI"/>
          <w:bCs/>
          <w:iCs/>
          <w:sz w:val="22"/>
          <w:szCs w:val="24"/>
        </w:rPr>
        <w:t xml:space="preserve"> com situação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="00B230FD" w:rsidRPr="00BD2AFC">
        <w:rPr>
          <w:rFonts w:ascii="Segoe UI" w:hAnsi="Segoe UI" w:cs="Segoe UI"/>
          <w:bCs/>
          <w:iCs/>
          <w:sz w:val="22"/>
          <w:szCs w:val="24"/>
        </w:rPr>
        <w:t>C</w:t>
      </w:r>
      <w:r w:rsidRPr="00BD2AFC">
        <w:rPr>
          <w:rFonts w:ascii="Segoe UI" w:hAnsi="Segoe UI" w:cs="Segoe UI"/>
          <w:bCs/>
          <w:iCs/>
          <w:sz w:val="22"/>
          <w:szCs w:val="24"/>
        </w:rPr>
        <w:t>ancelada não podem ser confirmadas (implemente a validação necessária).</w:t>
      </w:r>
    </w:p>
    <w:p w14:paraId="58956FD9" w14:textId="25C37EDF" w:rsidR="000C4818" w:rsidRPr="00BD2AFC" w:rsidRDefault="00657E5F" w:rsidP="000C4818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O EP deve retornar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>
        <w:rPr>
          <w:rFonts w:ascii="Segoe UI" w:hAnsi="Segoe UI" w:cs="Segoe UI"/>
          <w:bCs/>
          <w:iCs/>
          <w:sz w:val="22"/>
          <w:szCs w:val="24"/>
        </w:rPr>
        <w:t xml:space="preserve">o código HTTP 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200 para indicar que o pagamento foi cancelado com sucesso</w:t>
      </w:r>
      <w:r>
        <w:rPr>
          <w:rFonts w:ascii="Segoe UI" w:hAnsi="Segoe UI" w:cs="Segoe UI"/>
          <w:bCs/>
          <w:iCs/>
          <w:sz w:val="22"/>
          <w:szCs w:val="24"/>
        </w:rPr>
        <w:t xml:space="preserve">, caso contrário, o HTTP código para </w:t>
      </w:r>
      <w:proofErr w:type="spellStart"/>
      <w:r>
        <w:rPr>
          <w:rFonts w:ascii="Segoe UI" w:hAnsi="Segoe UI" w:cs="Segoe UI"/>
          <w:bCs/>
          <w:iCs/>
          <w:sz w:val="22"/>
          <w:szCs w:val="24"/>
        </w:rPr>
        <w:t>BadRequest</w:t>
      </w:r>
      <w:proofErr w:type="spellEnd"/>
      <w:r w:rsidR="000C4818">
        <w:rPr>
          <w:rFonts w:ascii="Segoe UI" w:hAnsi="Segoe UI" w:cs="Segoe UI"/>
          <w:bCs/>
          <w:iCs/>
          <w:sz w:val="22"/>
          <w:szCs w:val="24"/>
        </w:rPr>
        <w:t>.</w:t>
      </w:r>
    </w:p>
    <w:p w14:paraId="3253BA32" w14:textId="0197DB91" w:rsidR="002F5BED" w:rsidRPr="002F5BED" w:rsidRDefault="00550440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9D6F8C">
        <w:rPr>
          <w:rFonts w:ascii="Segoe UI" w:hAnsi="Segoe UI" w:cs="Segoe UI"/>
          <w:b/>
          <w:bCs/>
          <w:iCs/>
          <w:sz w:val="24"/>
          <w:szCs w:val="24"/>
        </w:rPr>
        <w:t>(</w:t>
      </w:r>
      <w:r>
        <w:rPr>
          <w:rFonts w:ascii="Segoe UI" w:hAnsi="Segoe UI" w:cs="Segoe UI"/>
          <w:b/>
          <w:bCs/>
          <w:iCs/>
          <w:sz w:val="24"/>
          <w:szCs w:val="24"/>
        </w:rPr>
        <w:t>0.5</w:t>
      </w:r>
      <w:r w:rsidRPr="009D6F8C">
        <w:rPr>
          <w:rFonts w:ascii="Segoe UI" w:hAnsi="Segoe UI" w:cs="Segoe UI"/>
          <w:b/>
          <w:bCs/>
          <w:iCs/>
          <w:sz w:val="24"/>
          <w:szCs w:val="24"/>
        </w:rPr>
        <w:t xml:space="preserve"> </w:t>
      </w:r>
      <w:proofErr w:type="spellStart"/>
      <w:r w:rsidRPr="009D6F8C">
        <w:rPr>
          <w:rFonts w:ascii="Segoe UI" w:hAnsi="Segoe UI" w:cs="Segoe UI"/>
          <w:b/>
          <w:bCs/>
          <w:iCs/>
          <w:sz w:val="24"/>
          <w:szCs w:val="24"/>
        </w:rPr>
        <w:t>ponto</w:t>
      </w:r>
      <w:proofErr w:type="spellEnd"/>
      <w:r w:rsidRPr="009D6F8C">
        <w:rPr>
          <w:rFonts w:ascii="Segoe UI" w:hAnsi="Segoe UI" w:cs="Segoe UI"/>
          <w:b/>
          <w:bCs/>
          <w:iCs/>
          <w:sz w:val="24"/>
          <w:szCs w:val="24"/>
        </w:rPr>
        <w:t>)</w:t>
      </w:r>
      <w:r>
        <w:rPr>
          <w:rFonts w:ascii="Segoe UI" w:hAnsi="Segoe UI" w:cs="Segoe UI"/>
          <w:bCs/>
          <w:iCs/>
          <w:sz w:val="24"/>
          <w:szCs w:val="24"/>
        </w:rPr>
        <w:t xml:space="preserve"> 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PUT /pagamentos</w:t>
      </w:r>
      <w:proofErr w:type="gramStart"/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/{</w:t>
      </w:r>
      <w:proofErr w:type="gramEnd"/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id}</w:t>
      </w:r>
      <w:r w:rsidR="006777F8">
        <w:rPr>
          <w:rFonts w:ascii="Segoe UI" w:hAnsi="Segoe UI" w:cs="Segoe UI"/>
          <w:b/>
          <w:bCs/>
          <w:iCs/>
          <w:sz w:val="24"/>
          <w:szCs w:val="24"/>
        </w:rPr>
        <w:t>/</w:t>
      </w:r>
      <w:r w:rsidR="006777F8" w:rsidRPr="002F5BED">
        <w:rPr>
          <w:rFonts w:ascii="Segoe UI" w:hAnsi="Segoe UI" w:cs="Segoe UI"/>
          <w:b/>
          <w:bCs/>
          <w:iCs/>
          <w:sz w:val="24"/>
          <w:szCs w:val="24"/>
        </w:rPr>
        <w:t>cancelar</w:t>
      </w:r>
      <w:r w:rsidR="002F5BED" w:rsidRPr="002F5BED">
        <w:rPr>
          <w:rFonts w:ascii="Segoe UI" w:hAnsi="Segoe UI" w:cs="Segoe UI"/>
          <w:b/>
          <w:bCs/>
          <w:iCs/>
          <w:sz w:val="24"/>
          <w:szCs w:val="24"/>
        </w:rPr>
        <w:t>:</w:t>
      </w:r>
    </w:p>
    <w:p w14:paraId="0C5CA2A0" w14:textId="58EDCED8" w:rsidR="002F5BED" w:rsidRPr="00BD2AFC" w:rsidRDefault="00657E5F" w:rsidP="004611AC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>Este EP c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ancela um pagamento, apenas se ainda não tenha sido confirmado. Troca a situação para "cancelado/3"</w:t>
      </w:r>
      <w:r>
        <w:rPr>
          <w:rFonts w:ascii="Segoe UI" w:hAnsi="Segoe UI" w:cs="Segoe UI"/>
          <w:bCs/>
          <w:iCs/>
          <w:sz w:val="22"/>
          <w:szCs w:val="24"/>
        </w:rPr>
        <w:t xml:space="preserve"> (ENUM)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.</w:t>
      </w:r>
    </w:p>
    <w:p w14:paraId="3B48B4A0" w14:textId="221B4D9C" w:rsidR="000C4818" w:rsidRPr="00BD2AFC" w:rsidRDefault="00657E5F" w:rsidP="000C4818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>
        <w:rPr>
          <w:rFonts w:ascii="Segoe UI" w:hAnsi="Segoe UI" w:cs="Segoe UI"/>
          <w:bCs/>
          <w:iCs/>
          <w:sz w:val="22"/>
          <w:szCs w:val="24"/>
        </w:rPr>
        <w:t xml:space="preserve">O EP deve retornar o código HTTP 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200 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para indicar que o pagamento foi cancelado com sucesso</w:t>
      </w:r>
      <w:r>
        <w:rPr>
          <w:rFonts w:ascii="Segoe UI" w:hAnsi="Segoe UI" w:cs="Segoe UI"/>
          <w:bCs/>
          <w:iCs/>
          <w:sz w:val="22"/>
          <w:szCs w:val="24"/>
        </w:rPr>
        <w:t xml:space="preserve">, caso contrário, o HTTP código para </w:t>
      </w:r>
      <w:proofErr w:type="spellStart"/>
      <w:r>
        <w:rPr>
          <w:rFonts w:ascii="Segoe UI" w:hAnsi="Segoe UI" w:cs="Segoe UI"/>
          <w:bCs/>
          <w:iCs/>
          <w:sz w:val="22"/>
          <w:szCs w:val="24"/>
        </w:rPr>
        <w:t>BadRequest</w:t>
      </w:r>
      <w:proofErr w:type="spellEnd"/>
      <w:r w:rsidR="000C4818">
        <w:rPr>
          <w:rFonts w:ascii="Segoe UI" w:hAnsi="Segoe UI" w:cs="Segoe UI"/>
          <w:bCs/>
          <w:iCs/>
          <w:sz w:val="22"/>
          <w:szCs w:val="24"/>
        </w:rPr>
        <w:t>.</w:t>
      </w:r>
    </w:p>
    <w:p w14:paraId="602EE694" w14:textId="77777777" w:rsidR="002F5BED" w:rsidRPr="002F5BED" w:rsidRDefault="002F5BED" w:rsidP="002F5BED">
      <w:pPr>
        <w:spacing w:after="200"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2F5BED">
        <w:rPr>
          <w:rFonts w:ascii="Segoe UI" w:hAnsi="Segoe UI" w:cs="Segoe UI"/>
          <w:b/>
          <w:bCs/>
          <w:iCs/>
          <w:sz w:val="24"/>
          <w:szCs w:val="24"/>
        </w:rPr>
        <w:t>Requisitos para correção da prova:</w:t>
      </w:r>
    </w:p>
    <w:p w14:paraId="5040DFF6" w14:textId="2F094FB7" w:rsidR="002F5BED" w:rsidRPr="00BD2AFC" w:rsidRDefault="002F5BED" w:rsidP="002F5BED">
      <w:p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r w:rsidRPr="00BD2AFC">
        <w:rPr>
          <w:rFonts w:ascii="Segoe UI" w:hAnsi="Segoe UI" w:cs="Segoe UI"/>
          <w:bCs/>
          <w:iCs/>
          <w:sz w:val="22"/>
          <w:szCs w:val="24"/>
        </w:rPr>
        <w:t>Para a correção da prova, a aplicação deve</w:t>
      </w:r>
      <w:r w:rsidR="00A024BA">
        <w:rPr>
          <w:rFonts w:ascii="Segoe UI" w:hAnsi="Segoe UI" w:cs="Segoe UI"/>
          <w:bCs/>
          <w:iCs/>
          <w:sz w:val="22"/>
          <w:szCs w:val="24"/>
        </w:rPr>
        <w:t>rá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 estar compilando corretamente</w:t>
      </w:r>
      <w:r w:rsidR="00657E5F">
        <w:rPr>
          <w:rFonts w:ascii="Segoe UI" w:hAnsi="Segoe UI" w:cs="Segoe UI"/>
          <w:bCs/>
          <w:iCs/>
          <w:sz w:val="22"/>
          <w:szCs w:val="24"/>
        </w:rPr>
        <w:t xml:space="preserve">, </w:t>
      </w:r>
      <w:r w:rsidRPr="00BD2AFC">
        <w:rPr>
          <w:rFonts w:ascii="Segoe UI" w:hAnsi="Segoe UI" w:cs="Segoe UI"/>
          <w:bCs/>
          <w:iCs/>
          <w:sz w:val="22"/>
          <w:szCs w:val="24"/>
        </w:rPr>
        <w:t xml:space="preserve">os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endpoints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devem funcionar conforme descrito nos requisitos</w:t>
      </w:r>
      <w:r w:rsidR="00657E5F">
        <w:rPr>
          <w:rFonts w:ascii="Segoe UI" w:hAnsi="Segoe UI" w:cs="Segoe UI"/>
          <w:bCs/>
          <w:iCs/>
          <w:sz w:val="22"/>
          <w:szCs w:val="24"/>
        </w:rPr>
        <w:t xml:space="preserve"> e a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 xml:space="preserve">s rotas devem </w:t>
      </w:r>
      <w:r w:rsidR="0037352B" w:rsidRPr="006A3F86">
        <w:rPr>
          <w:rFonts w:ascii="Segoe UI" w:hAnsi="Segoe UI" w:cs="Segoe UI"/>
          <w:bCs/>
          <w:iCs/>
          <w:sz w:val="22"/>
          <w:szCs w:val="24"/>
          <w:u w:val="single"/>
        </w:rPr>
        <w:t xml:space="preserve">ser exatamente </w:t>
      </w:r>
      <w:r w:rsidR="00657E5F">
        <w:rPr>
          <w:rFonts w:ascii="Segoe UI" w:hAnsi="Segoe UI" w:cs="Segoe UI"/>
          <w:bCs/>
          <w:iCs/>
          <w:sz w:val="22"/>
          <w:szCs w:val="24"/>
          <w:u w:val="single"/>
        </w:rPr>
        <w:t>a mesma apresentadas no enunciado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.</w:t>
      </w:r>
      <w:r w:rsidR="00A024BA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Pr="00BD2AFC">
        <w:rPr>
          <w:rFonts w:ascii="Segoe UI" w:hAnsi="Segoe UI" w:cs="Segoe UI"/>
          <w:bCs/>
          <w:iCs/>
          <w:sz w:val="22"/>
          <w:szCs w:val="24"/>
        </w:rPr>
        <w:t>O código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>-fonte</w:t>
      </w:r>
      <w:r w:rsidR="00657E5F">
        <w:rPr>
          <w:rFonts w:ascii="Segoe UI" w:hAnsi="Segoe UI" w:cs="Segoe UI"/>
          <w:bCs/>
          <w:iCs/>
          <w:sz w:val="22"/>
          <w:szCs w:val="24"/>
        </w:rPr>
        <w:t>/implementação</w:t>
      </w:r>
      <w:r w:rsidR="0037352B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r w:rsidRPr="00BD2AFC">
        <w:rPr>
          <w:rFonts w:ascii="Segoe UI" w:hAnsi="Segoe UI" w:cs="Segoe UI"/>
          <w:bCs/>
          <w:iCs/>
          <w:sz w:val="22"/>
          <w:szCs w:val="24"/>
        </w:rPr>
        <w:t>será avaliado para verificar se os requisitos foram implementados tecnicamente de forma correta.</w:t>
      </w:r>
      <w:r w:rsidR="00B230FD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Controllers</w:t>
      </w:r>
      <w:proofErr w:type="spellEnd"/>
      <w:r w:rsidRPr="00BD2AFC">
        <w:rPr>
          <w:rFonts w:ascii="Segoe UI" w:hAnsi="Segoe UI" w:cs="Segoe UI"/>
          <w:bCs/>
          <w:iCs/>
          <w:sz w:val="22"/>
          <w:szCs w:val="24"/>
        </w:rPr>
        <w:t xml:space="preserve"> esperados: </w:t>
      </w:r>
    </w:p>
    <w:p w14:paraId="1968EF51" w14:textId="344DA8F7" w:rsidR="002F5BED" w:rsidRPr="00BD2AFC" w:rsidRDefault="00010399" w:rsidP="002F5BED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proofErr w:type="spellStart"/>
      <w:r>
        <w:rPr>
          <w:rFonts w:ascii="Segoe UI" w:hAnsi="Segoe UI" w:cs="Segoe UI"/>
          <w:bCs/>
          <w:iCs/>
          <w:sz w:val="22"/>
          <w:szCs w:val="24"/>
        </w:rPr>
        <w:t>Cartoes</w:t>
      </w:r>
      <w:r w:rsidR="002F5BED" w:rsidRPr="00BD2AFC">
        <w:rPr>
          <w:rFonts w:ascii="Segoe UI" w:hAnsi="Segoe UI" w:cs="Segoe UI"/>
          <w:bCs/>
          <w:iCs/>
          <w:sz w:val="22"/>
          <w:szCs w:val="24"/>
        </w:rPr>
        <w:t>Controller</w:t>
      </w:r>
      <w:proofErr w:type="spellEnd"/>
      <w:r w:rsidR="002F5BED" w:rsidRPr="00BD2AFC">
        <w:rPr>
          <w:rFonts w:ascii="Segoe UI" w:hAnsi="Segoe UI" w:cs="Segoe UI"/>
          <w:bCs/>
          <w:iCs/>
          <w:sz w:val="22"/>
          <w:szCs w:val="24"/>
        </w:rPr>
        <w:t xml:space="preserve"> </w:t>
      </w:r>
    </w:p>
    <w:p w14:paraId="261B6C02" w14:textId="1335FE49" w:rsidR="002F5BED" w:rsidRPr="00BD2AFC" w:rsidRDefault="002F5BED" w:rsidP="002F5BED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Segoe UI" w:hAnsi="Segoe UI" w:cs="Segoe UI"/>
          <w:bCs/>
          <w:iCs/>
          <w:sz w:val="22"/>
          <w:szCs w:val="24"/>
        </w:rPr>
      </w:pPr>
      <w:proofErr w:type="spellStart"/>
      <w:r w:rsidRPr="00BD2AFC">
        <w:rPr>
          <w:rFonts w:ascii="Segoe UI" w:hAnsi="Segoe UI" w:cs="Segoe UI"/>
          <w:bCs/>
          <w:iCs/>
          <w:sz w:val="22"/>
          <w:szCs w:val="24"/>
        </w:rPr>
        <w:t>PagamentosController</w:t>
      </w:r>
      <w:proofErr w:type="spellEnd"/>
    </w:p>
    <w:p w14:paraId="6007BD06" w14:textId="7E827A44" w:rsidR="4D357C36" w:rsidRPr="00BF27E8" w:rsidRDefault="002F5BED" w:rsidP="002F5BED">
      <w:pPr>
        <w:spacing w:after="200" w:line="276" w:lineRule="auto"/>
        <w:jc w:val="both"/>
        <w:rPr>
          <w:rFonts w:ascii="Consolas" w:hAnsi="Consolas" w:cs="Segoe UI"/>
          <w:sz w:val="16"/>
          <w:szCs w:val="16"/>
        </w:rPr>
      </w:pPr>
      <w:r w:rsidRPr="00BF27E8">
        <w:rPr>
          <w:rFonts w:ascii="Segoe UI" w:hAnsi="Segoe UI" w:cs="Segoe UI"/>
          <w:b/>
          <w:bCs/>
          <w:iCs/>
          <w:sz w:val="24"/>
          <w:szCs w:val="24"/>
        </w:rPr>
        <w:t>Tabelas do Banco de Dados</w:t>
      </w:r>
      <w:r w:rsidR="4D357C36" w:rsidRPr="00BF27E8">
        <w:rPr>
          <w:rFonts w:ascii="Segoe UI" w:hAnsi="Segoe UI" w:cs="Segoe UI"/>
          <w:b/>
          <w:bCs/>
          <w:iCs/>
          <w:sz w:val="24"/>
          <w:szCs w:val="24"/>
        </w:rPr>
        <w:t>:</w:t>
      </w:r>
      <w:r w:rsidR="007965AF" w:rsidRPr="00BF27E8">
        <w:rPr>
          <w:rFonts w:ascii="Consolas" w:hAnsi="Consolas" w:cs="Segoe UI"/>
          <w:sz w:val="16"/>
          <w:szCs w:val="16"/>
        </w:rPr>
        <w:t xml:space="preserve"> </w:t>
      </w:r>
    </w:p>
    <w:p w14:paraId="6E99800E" w14:textId="4EA50BA3" w:rsidR="00CB051F" w:rsidRPr="00CB051F" w:rsidRDefault="00CB051F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  <w:r w:rsidRPr="00CB051F">
        <w:rPr>
          <w:rFonts w:ascii="Arial" w:hAnsi="Arial" w:cs="Arial"/>
          <w:bCs/>
          <w:sz w:val="24"/>
          <w:szCs w:val="24"/>
        </w:rPr>
        <w:t xml:space="preserve">TABELA </w:t>
      </w:r>
      <w:r w:rsidRPr="0037352B">
        <w:rPr>
          <w:rFonts w:ascii="Arial" w:hAnsi="Arial" w:cs="Arial"/>
          <w:bCs/>
          <w:sz w:val="24"/>
          <w:szCs w:val="24"/>
          <w:u w:val="single"/>
        </w:rPr>
        <w:t>CARTAO</w:t>
      </w:r>
    </w:p>
    <w:p w14:paraId="0DED498A" w14:textId="10F41651" w:rsidR="00496695" w:rsidRDefault="00496695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F08D1AD" w14:textId="49C7D06A" w:rsidR="002F5BED" w:rsidRDefault="002F5BED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2F5BE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D92162" wp14:editId="2F9D3C20">
            <wp:extent cx="6294118" cy="5937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232"/>
                    <a:stretch/>
                  </pic:blipFill>
                  <pic:spPr bwMode="auto">
                    <a:xfrm>
                      <a:off x="0" y="0"/>
                      <a:ext cx="6294665" cy="5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C7BE9" w14:textId="510D7A56" w:rsidR="00CB051F" w:rsidRDefault="00CB051F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E3FB8D0" w14:textId="77777777" w:rsidR="00657E5F" w:rsidRDefault="00657E5F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Cs/>
          <w:sz w:val="24"/>
          <w:szCs w:val="24"/>
        </w:rPr>
      </w:pPr>
    </w:p>
    <w:p w14:paraId="0D1B10F5" w14:textId="1343E1F2" w:rsidR="00CB051F" w:rsidRPr="00CB051F" w:rsidRDefault="00CB051F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Cs/>
          <w:sz w:val="24"/>
          <w:szCs w:val="24"/>
        </w:rPr>
      </w:pPr>
      <w:r w:rsidRPr="00CB051F">
        <w:rPr>
          <w:rFonts w:ascii="Arial" w:hAnsi="Arial" w:cs="Arial"/>
          <w:bCs/>
          <w:sz w:val="24"/>
          <w:szCs w:val="24"/>
        </w:rPr>
        <w:t>Dados para teste</w:t>
      </w:r>
    </w:p>
    <w:p w14:paraId="6D1D0E7A" w14:textId="157DFBCA" w:rsidR="002F5BED" w:rsidRDefault="002F5BED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00"/>
      </w:tblGrid>
      <w:tr w:rsidR="00CB051F" w:rsidRPr="00CB051F" w14:paraId="56E52DC8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4221" w14:textId="536D3BDE" w:rsidR="00CB051F" w:rsidRPr="00BD2AFC" w:rsidRDefault="00CB051F" w:rsidP="003C5E2D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11112555</w:t>
            </w:r>
            <w:r w:rsidR="003C5E2D">
              <w:rPr>
                <w:sz w:val="18"/>
                <w:szCs w:val="24"/>
              </w:rPr>
              <w:t>1</w:t>
            </w:r>
            <w:r w:rsidRPr="00BD2AFC">
              <w:rPr>
                <w:sz w:val="18"/>
                <w:szCs w:val="24"/>
              </w:rPr>
              <w:t>6996632</w:t>
            </w:r>
          </w:p>
        </w:tc>
        <w:tc>
          <w:tcPr>
            <w:tcW w:w="0" w:type="auto"/>
            <w:vAlign w:val="center"/>
            <w:hideMark/>
          </w:tcPr>
          <w:p w14:paraId="3EDD9D37" w14:textId="0833A78A" w:rsidR="00CB051F" w:rsidRPr="00BD2AFC" w:rsidRDefault="00CB051F" w:rsidP="000E3585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</w:t>
            </w:r>
            <w:r w:rsidR="000E3585">
              <w:rPr>
                <w:sz w:val="18"/>
                <w:szCs w:val="24"/>
              </w:rPr>
              <w:t>5</w:t>
            </w:r>
            <w:r w:rsidRPr="00BD2AFC">
              <w:rPr>
                <w:sz w:val="18"/>
                <w:szCs w:val="24"/>
              </w:rPr>
              <w:t>-01-02 00:00:00</w:t>
            </w:r>
          </w:p>
        </w:tc>
      </w:tr>
      <w:tr w:rsidR="00CB051F" w:rsidRPr="00CB051F" w14:paraId="29F322C8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3397" w14:textId="00F6BFEF" w:rsidR="00CB051F" w:rsidRPr="00BD2AFC" w:rsidRDefault="00CB051F" w:rsidP="003C5E2D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11113864</w:t>
            </w:r>
            <w:r w:rsidR="003C5E2D">
              <w:rPr>
                <w:sz w:val="18"/>
                <w:szCs w:val="24"/>
              </w:rPr>
              <w:t>1</w:t>
            </w:r>
            <w:r w:rsidRPr="00BD2AFC">
              <w:rPr>
                <w:sz w:val="18"/>
                <w:szCs w:val="24"/>
              </w:rPr>
              <w:t>3243452</w:t>
            </w:r>
          </w:p>
        </w:tc>
        <w:tc>
          <w:tcPr>
            <w:tcW w:w="0" w:type="auto"/>
            <w:vAlign w:val="center"/>
            <w:hideMark/>
          </w:tcPr>
          <w:p w14:paraId="5539EAD7" w14:textId="168F0DD4" w:rsidR="00CB051F" w:rsidRPr="00BD2AFC" w:rsidRDefault="00CB051F" w:rsidP="000E3585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</w:t>
            </w:r>
            <w:r w:rsidR="000E3585">
              <w:rPr>
                <w:sz w:val="18"/>
                <w:szCs w:val="24"/>
              </w:rPr>
              <w:t>5</w:t>
            </w:r>
            <w:r w:rsidRPr="00BD2AFC">
              <w:rPr>
                <w:sz w:val="18"/>
                <w:szCs w:val="24"/>
              </w:rPr>
              <w:t>-01-02 00:00:00</w:t>
            </w:r>
          </w:p>
        </w:tc>
      </w:tr>
      <w:tr w:rsidR="00CB051F" w:rsidRPr="00CB051F" w14:paraId="64FDB78C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22FA" w14:textId="1EC712DC" w:rsidR="00CB051F" w:rsidRPr="00BD2AFC" w:rsidRDefault="00CB051F" w:rsidP="003C5E2D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22223223</w:t>
            </w:r>
            <w:r w:rsidR="003C5E2D">
              <w:rPr>
                <w:sz w:val="18"/>
                <w:szCs w:val="24"/>
              </w:rPr>
              <w:t>2</w:t>
            </w:r>
            <w:r w:rsidRPr="00BD2AFC">
              <w:rPr>
                <w:sz w:val="18"/>
                <w:szCs w:val="24"/>
              </w:rPr>
              <w:t>4544323</w:t>
            </w:r>
          </w:p>
        </w:tc>
        <w:tc>
          <w:tcPr>
            <w:tcW w:w="0" w:type="auto"/>
            <w:vAlign w:val="center"/>
            <w:hideMark/>
          </w:tcPr>
          <w:p w14:paraId="216CC63C" w14:textId="1D379B76" w:rsidR="00CB051F" w:rsidRPr="00BD2AFC" w:rsidRDefault="00CB051F" w:rsidP="000E3585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</w:t>
            </w:r>
            <w:r w:rsidR="000E3585">
              <w:rPr>
                <w:sz w:val="18"/>
                <w:szCs w:val="24"/>
              </w:rPr>
              <w:t>5</w:t>
            </w:r>
            <w:r w:rsidRPr="00BD2AFC">
              <w:rPr>
                <w:sz w:val="18"/>
                <w:szCs w:val="24"/>
              </w:rPr>
              <w:t>-01-02 00:00:00</w:t>
            </w:r>
          </w:p>
        </w:tc>
      </w:tr>
      <w:tr w:rsidR="00CB051F" w:rsidRPr="00CB051F" w14:paraId="2ED789BD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6832" w14:textId="57931346" w:rsidR="00CB051F" w:rsidRPr="00BD2AFC" w:rsidRDefault="00CB051F" w:rsidP="003C5E2D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22226628</w:t>
            </w:r>
            <w:r w:rsidR="003C5E2D">
              <w:rPr>
                <w:sz w:val="18"/>
                <w:szCs w:val="24"/>
              </w:rPr>
              <w:t>2</w:t>
            </w:r>
            <w:r w:rsidRPr="00BD2AFC">
              <w:rPr>
                <w:sz w:val="18"/>
                <w:szCs w:val="24"/>
              </w:rPr>
              <w:t>5298242</w:t>
            </w:r>
          </w:p>
        </w:tc>
        <w:tc>
          <w:tcPr>
            <w:tcW w:w="0" w:type="auto"/>
            <w:vAlign w:val="center"/>
            <w:hideMark/>
          </w:tcPr>
          <w:p w14:paraId="23E54D69" w14:textId="1C4E3D0E" w:rsidR="00CB051F" w:rsidRPr="00BD2AFC" w:rsidRDefault="00CB051F" w:rsidP="000E3585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</w:t>
            </w:r>
            <w:r w:rsidR="000E3585">
              <w:rPr>
                <w:sz w:val="18"/>
                <w:szCs w:val="24"/>
              </w:rPr>
              <w:t>5</w:t>
            </w:r>
            <w:r w:rsidRPr="00BD2AFC">
              <w:rPr>
                <w:sz w:val="18"/>
                <w:szCs w:val="24"/>
              </w:rPr>
              <w:t>-01-02 00:00:00</w:t>
            </w:r>
          </w:p>
        </w:tc>
      </w:tr>
      <w:tr w:rsidR="00CB051F" w:rsidRPr="00CB051F" w14:paraId="6AEDF853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F446" w14:textId="716F2708" w:rsidR="00CB051F" w:rsidRPr="00BD2AFC" w:rsidRDefault="00CB051F" w:rsidP="003C5E2D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33332353</w:t>
            </w:r>
            <w:r w:rsidR="003C5E2D">
              <w:rPr>
                <w:sz w:val="18"/>
                <w:szCs w:val="24"/>
              </w:rPr>
              <w:t>3</w:t>
            </w:r>
            <w:r w:rsidRPr="00BD2AFC">
              <w:rPr>
                <w:sz w:val="18"/>
                <w:szCs w:val="24"/>
              </w:rPr>
              <w:t>5483493</w:t>
            </w:r>
          </w:p>
        </w:tc>
        <w:tc>
          <w:tcPr>
            <w:tcW w:w="0" w:type="auto"/>
            <w:vAlign w:val="center"/>
            <w:hideMark/>
          </w:tcPr>
          <w:p w14:paraId="3466E863" w14:textId="2374CDA3" w:rsidR="00CB051F" w:rsidRPr="00BD2AFC" w:rsidRDefault="00CB051F" w:rsidP="000E3585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</w:t>
            </w:r>
            <w:r w:rsidR="000E3585">
              <w:rPr>
                <w:sz w:val="18"/>
                <w:szCs w:val="24"/>
              </w:rPr>
              <w:t>5</w:t>
            </w:r>
            <w:r w:rsidRPr="00BD2AFC">
              <w:rPr>
                <w:sz w:val="18"/>
                <w:szCs w:val="24"/>
              </w:rPr>
              <w:t>-01-02 00:00:00</w:t>
            </w:r>
          </w:p>
        </w:tc>
      </w:tr>
      <w:tr w:rsidR="00CB051F" w:rsidRPr="00CB051F" w14:paraId="544F13EA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C8A9A" w14:textId="77777777" w:rsidR="00CB051F" w:rsidRPr="00BD2AFC" w:rsidRDefault="00CB051F" w:rsidP="00CB051F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3333932532432452</w:t>
            </w:r>
          </w:p>
        </w:tc>
        <w:tc>
          <w:tcPr>
            <w:tcW w:w="0" w:type="auto"/>
            <w:vAlign w:val="center"/>
            <w:hideMark/>
          </w:tcPr>
          <w:p w14:paraId="673E18EC" w14:textId="77777777" w:rsidR="00CB051F" w:rsidRPr="00BD2AFC" w:rsidRDefault="00CB051F" w:rsidP="00CB051F">
            <w:pPr>
              <w:rPr>
                <w:sz w:val="18"/>
                <w:szCs w:val="24"/>
              </w:rPr>
            </w:pPr>
            <w:r w:rsidRPr="00BD2AFC">
              <w:rPr>
                <w:sz w:val="18"/>
                <w:szCs w:val="24"/>
              </w:rPr>
              <w:t>2023-01-02 00:00:00</w:t>
            </w:r>
          </w:p>
        </w:tc>
      </w:tr>
      <w:tr w:rsidR="00CB051F" w:rsidRPr="00CB051F" w14:paraId="409FB3F7" w14:textId="77777777" w:rsidTr="00CB0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CD59" w14:textId="77777777" w:rsidR="00CB051F" w:rsidRPr="00CB051F" w:rsidRDefault="00CB051F" w:rsidP="00CB051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C1CB43" w14:textId="77777777" w:rsidR="00CB051F" w:rsidRPr="00CB051F" w:rsidRDefault="00CB051F" w:rsidP="00CB051F"/>
        </w:tc>
      </w:tr>
    </w:tbl>
    <w:p w14:paraId="1D312490" w14:textId="2CBC4A8D" w:rsidR="002F5BED" w:rsidRDefault="002F5BED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F08A897" w14:textId="6F463ABC" w:rsidR="00CB051F" w:rsidRDefault="00CB051F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74482B9D" w14:textId="0FBE26D7" w:rsidR="000C4818" w:rsidRDefault="000C4818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0CE4C2E0" w14:textId="765390A8" w:rsidR="000C4818" w:rsidRDefault="000C4818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7EE18493" w14:textId="2CA7EBDF" w:rsidR="00941042" w:rsidRDefault="00941042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41109637" w14:textId="345F8B68" w:rsidR="00941042" w:rsidRDefault="00941042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5073DCF0" w14:textId="07EFB9F5" w:rsidR="00941042" w:rsidRDefault="00941042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12BDAC85" w14:textId="77777777" w:rsidR="00941042" w:rsidRDefault="00941042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6345820F" w14:textId="7C9B7561" w:rsidR="000C4818" w:rsidRDefault="000C4818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72F3002C" w14:textId="77777777" w:rsidR="000C4818" w:rsidRDefault="000C4818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4E84D0FF" w14:textId="1A388D56" w:rsidR="00CB051F" w:rsidRPr="00CB051F" w:rsidRDefault="00CB051F" w:rsidP="00CB051F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  <w:r w:rsidRPr="00CB051F">
        <w:rPr>
          <w:rFonts w:ascii="Arial" w:hAnsi="Arial" w:cs="Arial"/>
          <w:bCs/>
          <w:sz w:val="24"/>
          <w:szCs w:val="24"/>
        </w:rPr>
        <w:lastRenderedPageBreak/>
        <w:t xml:space="preserve">TABELA </w:t>
      </w:r>
      <w:r w:rsidRPr="0037352B">
        <w:rPr>
          <w:rFonts w:ascii="Arial" w:hAnsi="Arial" w:cs="Arial"/>
          <w:bCs/>
          <w:sz w:val="24"/>
          <w:szCs w:val="24"/>
          <w:u w:val="single"/>
        </w:rPr>
        <w:t>TRANSACAO</w:t>
      </w:r>
    </w:p>
    <w:p w14:paraId="20E4116C" w14:textId="687D19F9" w:rsidR="002F5BED" w:rsidRDefault="002F5BED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25A6493" w14:textId="4EA7AFA3" w:rsidR="002F5BED" w:rsidRDefault="00CB051F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CB05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CFF7C6" wp14:editId="4608AA7A">
            <wp:extent cx="6256019" cy="10492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041"/>
                    <a:stretch/>
                  </pic:blipFill>
                  <pic:spPr bwMode="auto">
                    <a:xfrm>
                      <a:off x="0" y="0"/>
                      <a:ext cx="6256562" cy="104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E4B2" w14:textId="20974A65" w:rsidR="0024142A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2DD6AF1" w14:textId="77777777" w:rsidR="00657E5F" w:rsidRDefault="00657E5F" w:rsidP="0024142A">
      <w:pPr>
        <w:pStyle w:val="Cabealho"/>
        <w:tabs>
          <w:tab w:val="clear" w:pos="4419"/>
          <w:tab w:val="clear" w:pos="8838"/>
        </w:tabs>
        <w:rPr>
          <w:rFonts w:ascii="Arial" w:hAnsi="Arial" w:cs="Arial"/>
          <w:bCs/>
          <w:sz w:val="24"/>
          <w:szCs w:val="24"/>
        </w:rPr>
      </w:pPr>
    </w:p>
    <w:p w14:paraId="670DD457" w14:textId="5DA1CA5E" w:rsidR="0024142A" w:rsidRDefault="0024142A" w:rsidP="0024142A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SCRIPT PARA GERAR O BANCO DE DADOS</w:t>
      </w:r>
    </w:p>
    <w:p w14:paraId="26BD498C" w14:textId="46BB4DA3" w:rsidR="0024142A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7A3E557" w14:textId="3ECE53FC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>CREATE TABLE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Cartao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` (</w:t>
      </w:r>
    </w:p>
    <w:p w14:paraId="75A21A70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` </w:t>
      </w:r>
      <w:proofErr w:type="spellStart"/>
      <w:proofErr w:type="gramStart"/>
      <w:r w:rsidRPr="0024142A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4142A">
        <w:rPr>
          <w:rFonts w:ascii="Arial" w:hAnsi="Arial" w:cs="Arial"/>
          <w:b/>
          <w:bCs/>
          <w:sz w:val="24"/>
          <w:szCs w:val="24"/>
        </w:rPr>
        <w:t>16) NOT NULL,</w:t>
      </w:r>
    </w:p>
    <w:p w14:paraId="66DD20BD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`Validade` 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 DEFAULT NULL,</w:t>
      </w:r>
    </w:p>
    <w:p w14:paraId="4C3DDBC9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PRIMARY KEY (`Numero`)</w:t>
      </w:r>
    </w:p>
    <w:p w14:paraId="1A9E2E86" w14:textId="4976238A" w:rsidR="0024142A" w:rsidRDefault="0024142A" w:rsidP="0024142A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543E4258" w14:textId="7384024E" w:rsidR="0024142A" w:rsidRDefault="0024142A" w:rsidP="0024142A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24"/>
          <w:szCs w:val="24"/>
        </w:rPr>
      </w:pPr>
    </w:p>
    <w:p w14:paraId="31616160" w14:textId="3B168242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>CREATE TABLE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Transacao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` (</w:t>
      </w:r>
    </w:p>
    <w:p w14:paraId="7FE160E9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TransacaoId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` 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 NOT NULL AUTO_INCREMENT,</w:t>
      </w:r>
    </w:p>
    <w:p w14:paraId="044FBDF7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`Valor` </w:t>
      </w:r>
      <w:proofErr w:type="gramStart"/>
      <w:r w:rsidRPr="0024142A">
        <w:rPr>
          <w:rFonts w:ascii="Arial" w:hAnsi="Arial" w:cs="Arial"/>
          <w:b/>
          <w:bCs/>
          <w:sz w:val="24"/>
          <w:szCs w:val="24"/>
        </w:rPr>
        <w:t>decimal(</w:t>
      </w:r>
      <w:proofErr w:type="gramEnd"/>
      <w:r w:rsidRPr="0024142A">
        <w:rPr>
          <w:rFonts w:ascii="Arial" w:hAnsi="Arial" w:cs="Arial"/>
          <w:b/>
          <w:bCs/>
          <w:sz w:val="24"/>
          <w:szCs w:val="24"/>
        </w:rPr>
        <w:t>10,2) NOT NULL,</w:t>
      </w:r>
    </w:p>
    <w:p w14:paraId="02374ED4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Cartao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` </w:t>
      </w:r>
      <w:proofErr w:type="spellStart"/>
      <w:proofErr w:type="gramStart"/>
      <w:r w:rsidRPr="0024142A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4142A">
        <w:rPr>
          <w:rFonts w:ascii="Arial" w:hAnsi="Arial" w:cs="Arial"/>
          <w:b/>
          <w:bCs/>
          <w:sz w:val="24"/>
          <w:szCs w:val="24"/>
        </w:rPr>
        <w:t>16) NOT NULL,</w:t>
      </w:r>
    </w:p>
    <w:p w14:paraId="1ED7C0EF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`CVV` </w:t>
      </w:r>
      <w:proofErr w:type="spellStart"/>
      <w:proofErr w:type="gramStart"/>
      <w:r w:rsidRPr="0024142A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4142A">
        <w:rPr>
          <w:rFonts w:ascii="Arial" w:hAnsi="Arial" w:cs="Arial"/>
          <w:b/>
          <w:bCs/>
          <w:sz w:val="24"/>
          <w:szCs w:val="24"/>
        </w:rPr>
        <w:t>3) NOT NULL,</w:t>
      </w:r>
    </w:p>
    <w:p w14:paraId="36712088" w14:textId="4635CAC6" w:rsidR="005E00F7" w:rsidRDefault="005E00F7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5E00F7">
        <w:rPr>
          <w:rFonts w:ascii="Arial" w:hAnsi="Arial" w:cs="Arial"/>
          <w:b/>
          <w:bCs/>
          <w:sz w:val="24"/>
          <w:szCs w:val="24"/>
        </w:rPr>
        <w:t xml:space="preserve">`Parcelas` </w:t>
      </w:r>
      <w:proofErr w:type="spellStart"/>
      <w:r w:rsidRPr="005E00F7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E00F7">
        <w:rPr>
          <w:rFonts w:ascii="Arial" w:hAnsi="Arial" w:cs="Arial"/>
          <w:b/>
          <w:bCs/>
          <w:sz w:val="24"/>
          <w:szCs w:val="24"/>
        </w:rPr>
        <w:t xml:space="preserve"> NOT NULL DEFAULT '1',</w:t>
      </w:r>
    </w:p>
    <w:p w14:paraId="6EF1EC98" w14:textId="3A4CFC20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Situacao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` 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smallint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520E77A8" w14:textId="77777777" w:rsidR="0024142A" w:rsidRPr="0024142A" w:rsidRDefault="0024142A" w:rsidP="0024142A">
      <w:pPr>
        <w:pStyle w:val="Cabealho"/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  PRIMARY KEY (`</w:t>
      </w:r>
      <w:proofErr w:type="spellStart"/>
      <w:r w:rsidRPr="0024142A">
        <w:rPr>
          <w:rFonts w:ascii="Arial" w:hAnsi="Arial" w:cs="Arial"/>
          <w:b/>
          <w:bCs/>
          <w:sz w:val="24"/>
          <w:szCs w:val="24"/>
        </w:rPr>
        <w:t>TransacaoId</w:t>
      </w:r>
      <w:proofErr w:type="spellEnd"/>
      <w:r w:rsidRPr="0024142A">
        <w:rPr>
          <w:rFonts w:ascii="Arial" w:hAnsi="Arial" w:cs="Arial"/>
          <w:b/>
          <w:bCs/>
          <w:sz w:val="24"/>
          <w:szCs w:val="24"/>
        </w:rPr>
        <w:t>`)</w:t>
      </w:r>
    </w:p>
    <w:p w14:paraId="2A597076" w14:textId="02AB4795" w:rsidR="0024142A" w:rsidRDefault="0024142A" w:rsidP="0024142A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24"/>
          <w:szCs w:val="24"/>
        </w:rPr>
      </w:pPr>
      <w:r w:rsidRPr="0024142A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17126C87" w14:textId="77777777" w:rsidR="0024142A" w:rsidRPr="00DD6F33" w:rsidRDefault="0024142A" w:rsidP="003C5DF0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24142A" w:rsidRPr="00DD6F33" w:rsidSect="00D2127E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720" w:right="720" w:bottom="720" w:left="720" w:header="51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01654" w14:textId="77777777" w:rsidR="002118EC" w:rsidRDefault="002118EC">
      <w:r>
        <w:separator/>
      </w:r>
    </w:p>
  </w:endnote>
  <w:endnote w:type="continuationSeparator" w:id="0">
    <w:p w14:paraId="03E9DCF5" w14:textId="77777777" w:rsidR="002118EC" w:rsidRDefault="0021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28F8739" w14:paraId="79F507AC" w14:textId="77777777" w:rsidTr="128F8739">
      <w:tc>
        <w:tcPr>
          <w:tcW w:w="3489" w:type="dxa"/>
        </w:tcPr>
        <w:p w14:paraId="40E05080" w14:textId="73963F43" w:rsidR="128F8739" w:rsidRDefault="128F8739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64158326" w14:textId="5E8E988B" w:rsidR="128F8739" w:rsidRDefault="128F8739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35B8BB29" w14:textId="77EFA51F" w:rsidR="128F8739" w:rsidRDefault="128F8739" w:rsidP="128F8739">
          <w:pPr>
            <w:pStyle w:val="Cabealho"/>
            <w:ind w:right="-115"/>
            <w:jc w:val="right"/>
          </w:pPr>
        </w:p>
      </w:tc>
    </w:tr>
  </w:tbl>
  <w:p w14:paraId="3425DDF5" w14:textId="19F539C9" w:rsidR="128F8739" w:rsidRDefault="128F8739" w:rsidP="128F873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28F8739" w14:paraId="46F8FB5B" w14:textId="77777777" w:rsidTr="128F8739">
      <w:tc>
        <w:tcPr>
          <w:tcW w:w="3489" w:type="dxa"/>
        </w:tcPr>
        <w:p w14:paraId="257CB3AE" w14:textId="6C0F6E35" w:rsidR="128F8739" w:rsidRDefault="128F8739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54750914" w14:textId="53131379" w:rsidR="128F8739" w:rsidRDefault="128F8739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75B6609A" w14:textId="0400A539" w:rsidR="128F8739" w:rsidRDefault="128F8739" w:rsidP="128F8739">
          <w:pPr>
            <w:pStyle w:val="Cabealho"/>
            <w:ind w:right="-115"/>
            <w:jc w:val="right"/>
          </w:pPr>
        </w:p>
      </w:tc>
    </w:tr>
  </w:tbl>
  <w:p w14:paraId="5539152C" w14:textId="50BD6F1A" w:rsidR="128F8739" w:rsidRDefault="128F8739" w:rsidP="128F87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CC01D" w14:textId="77777777" w:rsidR="002118EC" w:rsidRDefault="002118EC">
      <w:r>
        <w:separator/>
      </w:r>
    </w:p>
  </w:footnote>
  <w:footnote w:type="continuationSeparator" w:id="0">
    <w:p w14:paraId="24543675" w14:textId="77777777" w:rsidR="002118EC" w:rsidRDefault="0021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28F8739" w14:paraId="1F4FBB06" w14:textId="77777777" w:rsidTr="128F8739">
      <w:tc>
        <w:tcPr>
          <w:tcW w:w="3489" w:type="dxa"/>
        </w:tcPr>
        <w:p w14:paraId="6213E109" w14:textId="3E4267AC" w:rsidR="128F8739" w:rsidRDefault="128F8739" w:rsidP="128F8739">
          <w:pPr>
            <w:pStyle w:val="Cabealho"/>
            <w:ind w:left="-115"/>
          </w:pPr>
        </w:p>
      </w:tc>
      <w:tc>
        <w:tcPr>
          <w:tcW w:w="3489" w:type="dxa"/>
        </w:tcPr>
        <w:p w14:paraId="53455BAE" w14:textId="6219BDA8" w:rsidR="128F8739" w:rsidRDefault="128F8739" w:rsidP="128F8739">
          <w:pPr>
            <w:pStyle w:val="Cabealho"/>
            <w:jc w:val="center"/>
          </w:pPr>
        </w:p>
      </w:tc>
      <w:tc>
        <w:tcPr>
          <w:tcW w:w="3489" w:type="dxa"/>
        </w:tcPr>
        <w:p w14:paraId="0F6DA14D" w14:textId="7DBC95B5" w:rsidR="128F8739" w:rsidRDefault="128F8739" w:rsidP="128F8739">
          <w:pPr>
            <w:pStyle w:val="Cabealho"/>
            <w:ind w:right="-115"/>
            <w:jc w:val="right"/>
          </w:pPr>
        </w:p>
      </w:tc>
    </w:tr>
  </w:tbl>
  <w:p w14:paraId="6B9AA947" w14:textId="36A50869" w:rsidR="128F8739" w:rsidRDefault="128F8739" w:rsidP="128F873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9539C" w14:textId="6FBFF723" w:rsidR="00D2127E" w:rsidRPr="00D2127E" w:rsidRDefault="00D2127E" w:rsidP="007652F0">
    <w:pPr>
      <w:pStyle w:val="Cabealho"/>
      <w:jc w:val="center"/>
    </w:pPr>
    <w:r>
      <w:rPr>
        <w:noProof/>
      </w:rPr>
      <w:drawing>
        <wp:inline distT="0" distB="0" distL="0" distR="0" wp14:anchorId="3278EF6E" wp14:editId="64861039">
          <wp:extent cx="6116320" cy="7162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516"/>
    <w:multiLevelType w:val="hybridMultilevel"/>
    <w:tmpl w:val="6324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DA3"/>
    <w:multiLevelType w:val="hybridMultilevel"/>
    <w:tmpl w:val="EC1A37F6"/>
    <w:lvl w:ilvl="0" w:tplc="0B948F86">
      <w:start w:val="1"/>
      <w:numFmt w:val="lowerLetter"/>
      <w:lvlText w:val="%1."/>
      <w:lvlJc w:val="left"/>
      <w:pPr>
        <w:ind w:left="1776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40396"/>
    <w:multiLevelType w:val="hybridMultilevel"/>
    <w:tmpl w:val="8328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6ABC"/>
    <w:multiLevelType w:val="hybridMultilevel"/>
    <w:tmpl w:val="8F681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A50E2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/>
        <w:sz w:val="18"/>
      </w:rPr>
    </w:lvl>
    <w:lvl w:ilvl="2" w:tplc="07DE3B22">
      <w:start w:val="1"/>
      <w:numFmt w:val="lowerLetter"/>
      <w:lvlText w:val="%3)"/>
      <w:lvlJc w:val="right"/>
      <w:pPr>
        <w:ind w:left="2160" w:hanging="180"/>
      </w:pPr>
      <w:rPr>
        <w:rFonts w:asciiTheme="minorHAnsi" w:eastAsia="Times New Roman" w:hAnsiTheme="minorHAnsi" w:cstheme="minorHAnsi"/>
        <w:b w:val="0"/>
        <w:i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D093F"/>
    <w:multiLevelType w:val="hybridMultilevel"/>
    <w:tmpl w:val="E59AD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6EF"/>
    <w:multiLevelType w:val="hybridMultilevel"/>
    <w:tmpl w:val="35345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831E9"/>
    <w:multiLevelType w:val="hybridMultilevel"/>
    <w:tmpl w:val="D1764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7351"/>
    <w:multiLevelType w:val="hybridMultilevel"/>
    <w:tmpl w:val="69FEBF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E03C0"/>
    <w:multiLevelType w:val="hybridMultilevel"/>
    <w:tmpl w:val="342E4D9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B50252"/>
    <w:multiLevelType w:val="hybridMultilevel"/>
    <w:tmpl w:val="58B8D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267C4"/>
    <w:multiLevelType w:val="hybridMultilevel"/>
    <w:tmpl w:val="1148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1661"/>
    <w:multiLevelType w:val="hybridMultilevel"/>
    <w:tmpl w:val="ABFC90EC"/>
    <w:lvl w:ilvl="0" w:tplc="51B023A2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  <w:i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7D4379"/>
    <w:multiLevelType w:val="hybridMultilevel"/>
    <w:tmpl w:val="5314A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E3286"/>
    <w:multiLevelType w:val="hybridMultilevel"/>
    <w:tmpl w:val="D36A4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063BD"/>
    <w:multiLevelType w:val="hybridMultilevel"/>
    <w:tmpl w:val="0EC02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130DE"/>
    <w:multiLevelType w:val="hybridMultilevel"/>
    <w:tmpl w:val="F356DD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E9325D"/>
    <w:multiLevelType w:val="hybridMultilevel"/>
    <w:tmpl w:val="A6940876"/>
    <w:lvl w:ilvl="0" w:tplc="160083B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A8B0E450">
      <w:start w:val="1"/>
      <w:numFmt w:val="upperRoman"/>
      <w:lvlText w:val="%2."/>
      <w:lvlJc w:val="right"/>
      <w:pPr>
        <w:ind w:left="1080" w:hanging="360"/>
      </w:pPr>
      <w:rPr>
        <w:i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D05223"/>
    <w:multiLevelType w:val="hybridMultilevel"/>
    <w:tmpl w:val="9FB20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614261"/>
    <w:multiLevelType w:val="hybridMultilevel"/>
    <w:tmpl w:val="7AB6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31CA3"/>
    <w:multiLevelType w:val="hybridMultilevel"/>
    <w:tmpl w:val="2DC68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5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8"/>
  </w:num>
  <w:num w:numId="14">
    <w:abstractNumId w:val="2"/>
  </w:num>
  <w:num w:numId="15">
    <w:abstractNumId w:val="12"/>
  </w:num>
  <w:num w:numId="16">
    <w:abstractNumId w:val="10"/>
  </w:num>
  <w:num w:numId="17">
    <w:abstractNumId w:val="18"/>
  </w:num>
  <w:num w:numId="18">
    <w:abstractNumId w:val="19"/>
  </w:num>
  <w:num w:numId="19">
    <w:abstractNumId w:val="4"/>
  </w:num>
  <w:num w:numId="2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466"/>
    <w:rsid w:val="00000381"/>
    <w:rsid w:val="00004028"/>
    <w:rsid w:val="00007CF6"/>
    <w:rsid w:val="00010399"/>
    <w:rsid w:val="00010D39"/>
    <w:rsid w:val="00015CE6"/>
    <w:rsid w:val="00017DEA"/>
    <w:rsid w:val="0002501C"/>
    <w:rsid w:val="000259CE"/>
    <w:rsid w:val="00031DDE"/>
    <w:rsid w:val="00033136"/>
    <w:rsid w:val="00035056"/>
    <w:rsid w:val="00052526"/>
    <w:rsid w:val="0006332E"/>
    <w:rsid w:val="00066447"/>
    <w:rsid w:val="0007040F"/>
    <w:rsid w:val="00074B8F"/>
    <w:rsid w:val="00075DDB"/>
    <w:rsid w:val="000774D3"/>
    <w:rsid w:val="00086FBF"/>
    <w:rsid w:val="0008708D"/>
    <w:rsid w:val="00093DFD"/>
    <w:rsid w:val="000963C6"/>
    <w:rsid w:val="00097274"/>
    <w:rsid w:val="000A1CD2"/>
    <w:rsid w:val="000A6B4B"/>
    <w:rsid w:val="000B2200"/>
    <w:rsid w:val="000B384E"/>
    <w:rsid w:val="000B7723"/>
    <w:rsid w:val="000C03A9"/>
    <w:rsid w:val="000C4818"/>
    <w:rsid w:val="000C50AB"/>
    <w:rsid w:val="000D3C11"/>
    <w:rsid w:val="000E288C"/>
    <w:rsid w:val="000E3585"/>
    <w:rsid w:val="000F4B8D"/>
    <w:rsid w:val="000F4CC9"/>
    <w:rsid w:val="000F6AB0"/>
    <w:rsid w:val="0010623C"/>
    <w:rsid w:val="00112AAA"/>
    <w:rsid w:val="0011596C"/>
    <w:rsid w:val="00126910"/>
    <w:rsid w:val="00130A03"/>
    <w:rsid w:val="00132EF6"/>
    <w:rsid w:val="00137366"/>
    <w:rsid w:val="00141E8A"/>
    <w:rsid w:val="001453B9"/>
    <w:rsid w:val="00145C41"/>
    <w:rsid w:val="001515F6"/>
    <w:rsid w:val="00161D49"/>
    <w:rsid w:val="001634B2"/>
    <w:rsid w:val="001738CE"/>
    <w:rsid w:val="00173924"/>
    <w:rsid w:val="00180536"/>
    <w:rsid w:val="001A017B"/>
    <w:rsid w:val="001A0BCB"/>
    <w:rsid w:val="001A4587"/>
    <w:rsid w:val="001B0AC7"/>
    <w:rsid w:val="001B4C21"/>
    <w:rsid w:val="001B696E"/>
    <w:rsid w:val="001D3452"/>
    <w:rsid w:val="001D3D20"/>
    <w:rsid w:val="001D56AF"/>
    <w:rsid w:val="001D6857"/>
    <w:rsid w:val="001E3ADB"/>
    <w:rsid w:val="001E3E84"/>
    <w:rsid w:val="001E7471"/>
    <w:rsid w:val="001E7E18"/>
    <w:rsid w:val="001F250A"/>
    <w:rsid w:val="001F27A9"/>
    <w:rsid w:val="001F57E9"/>
    <w:rsid w:val="0020405E"/>
    <w:rsid w:val="00210BF8"/>
    <w:rsid w:val="002118EC"/>
    <w:rsid w:val="002146D5"/>
    <w:rsid w:val="0021601D"/>
    <w:rsid w:val="00224FD2"/>
    <w:rsid w:val="00226E6D"/>
    <w:rsid w:val="00231F80"/>
    <w:rsid w:val="0024142A"/>
    <w:rsid w:val="00244CA6"/>
    <w:rsid w:val="00262891"/>
    <w:rsid w:val="00276272"/>
    <w:rsid w:val="00276FFC"/>
    <w:rsid w:val="00284A6D"/>
    <w:rsid w:val="00286079"/>
    <w:rsid w:val="00293490"/>
    <w:rsid w:val="002946A7"/>
    <w:rsid w:val="002A1325"/>
    <w:rsid w:val="002C5526"/>
    <w:rsid w:val="002D1BE0"/>
    <w:rsid w:val="002D1CBD"/>
    <w:rsid w:val="002D1E3B"/>
    <w:rsid w:val="002D2566"/>
    <w:rsid w:val="002D3DB1"/>
    <w:rsid w:val="002D4DB5"/>
    <w:rsid w:val="002D7AD9"/>
    <w:rsid w:val="002E0CEB"/>
    <w:rsid w:val="002F5BED"/>
    <w:rsid w:val="003112D3"/>
    <w:rsid w:val="003177B7"/>
    <w:rsid w:val="00320B25"/>
    <w:rsid w:val="00321DC6"/>
    <w:rsid w:val="003268C7"/>
    <w:rsid w:val="00326EB0"/>
    <w:rsid w:val="00327C14"/>
    <w:rsid w:val="00331043"/>
    <w:rsid w:val="00334158"/>
    <w:rsid w:val="003352D7"/>
    <w:rsid w:val="00347CE1"/>
    <w:rsid w:val="003569C1"/>
    <w:rsid w:val="003577E3"/>
    <w:rsid w:val="00362E75"/>
    <w:rsid w:val="0037352B"/>
    <w:rsid w:val="00374A51"/>
    <w:rsid w:val="0037758B"/>
    <w:rsid w:val="00380F96"/>
    <w:rsid w:val="00382162"/>
    <w:rsid w:val="00385540"/>
    <w:rsid w:val="00391146"/>
    <w:rsid w:val="00392EE2"/>
    <w:rsid w:val="0039631F"/>
    <w:rsid w:val="00396DF0"/>
    <w:rsid w:val="003A0DC0"/>
    <w:rsid w:val="003A133F"/>
    <w:rsid w:val="003B416C"/>
    <w:rsid w:val="003B721F"/>
    <w:rsid w:val="003B7666"/>
    <w:rsid w:val="003C343C"/>
    <w:rsid w:val="003C3C2F"/>
    <w:rsid w:val="003C5DF0"/>
    <w:rsid w:val="003C5E2D"/>
    <w:rsid w:val="003D450C"/>
    <w:rsid w:val="003E008B"/>
    <w:rsid w:val="003E5647"/>
    <w:rsid w:val="003E79A6"/>
    <w:rsid w:val="003F5963"/>
    <w:rsid w:val="0040011E"/>
    <w:rsid w:val="004009CF"/>
    <w:rsid w:val="00400DEE"/>
    <w:rsid w:val="004026E1"/>
    <w:rsid w:val="00405A64"/>
    <w:rsid w:val="0041369A"/>
    <w:rsid w:val="004146F3"/>
    <w:rsid w:val="00416E89"/>
    <w:rsid w:val="0042059B"/>
    <w:rsid w:val="0042452D"/>
    <w:rsid w:val="00425355"/>
    <w:rsid w:val="00427034"/>
    <w:rsid w:val="00434D23"/>
    <w:rsid w:val="00442A44"/>
    <w:rsid w:val="004502C1"/>
    <w:rsid w:val="00450E0A"/>
    <w:rsid w:val="00454675"/>
    <w:rsid w:val="00467CD9"/>
    <w:rsid w:val="00470FBF"/>
    <w:rsid w:val="00471262"/>
    <w:rsid w:val="00472873"/>
    <w:rsid w:val="00473481"/>
    <w:rsid w:val="00473D1C"/>
    <w:rsid w:val="00475FD0"/>
    <w:rsid w:val="00482DF9"/>
    <w:rsid w:val="00484C03"/>
    <w:rsid w:val="004920B4"/>
    <w:rsid w:val="00496695"/>
    <w:rsid w:val="00497842"/>
    <w:rsid w:val="004A215C"/>
    <w:rsid w:val="004A2B33"/>
    <w:rsid w:val="004B210C"/>
    <w:rsid w:val="004B5D63"/>
    <w:rsid w:val="004C216E"/>
    <w:rsid w:val="004C6813"/>
    <w:rsid w:val="004C7C60"/>
    <w:rsid w:val="004D1CAA"/>
    <w:rsid w:val="004D3166"/>
    <w:rsid w:val="004D636A"/>
    <w:rsid w:val="004E0A48"/>
    <w:rsid w:val="004E0F3F"/>
    <w:rsid w:val="004E2EB4"/>
    <w:rsid w:val="004E7CE1"/>
    <w:rsid w:val="004F2778"/>
    <w:rsid w:val="00510FD4"/>
    <w:rsid w:val="005165BA"/>
    <w:rsid w:val="00516DCF"/>
    <w:rsid w:val="005224CC"/>
    <w:rsid w:val="00526AD8"/>
    <w:rsid w:val="005341F4"/>
    <w:rsid w:val="00536BE1"/>
    <w:rsid w:val="005370C1"/>
    <w:rsid w:val="00537CFE"/>
    <w:rsid w:val="00540666"/>
    <w:rsid w:val="00547320"/>
    <w:rsid w:val="00550440"/>
    <w:rsid w:val="00554462"/>
    <w:rsid w:val="00555671"/>
    <w:rsid w:val="005565A6"/>
    <w:rsid w:val="00560BCA"/>
    <w:rsid w:val="0056105F"/>
    <w:rsid w:val="005612B3"/>
    <w:rsid w:val="00572048"/>
    <w:rsid w:val="00580430"/>
    <w:rsid w:val="00580F39"/>
    <w:rsid w:val="00584477"/>
    <w:rsid w:val="00592E1E"/>
    <w:rsid w:val="005931B8"/>
    <w:rsid w:val="00595461"/>
    <w:rsid w:val="005A30A9"/>
    <w:rsid w:val="005A5EFC"/>
    <w:rsid w:val="005A6DBB"/>
    <w:rsid w:val="005B0F8C"/>
    <w:rsid w:val="005B5C3A"/>
    <w:rsid w:val="005C03B8"/>
    <w:rsid w:val="005D043C"/>
    <w:rsid w:val="005D28FD"/>
    <w:rsid w:val="005D353D"/>
    <w:rsid w:val="005E00F7"/>
    <w:rsid w:val="005E4771"/>
    <w:rsid w:val="005E6F1D"/>
    <w:rsid w:val="005F0D2A"/>
    <w:rsid w:val="005F2698"/>
    <w:rsid w:val="005F3B43"/>
    <w:rsid w:val="005F5327"/>
    <w:rsid w:val="006001B5"/>
    <w:rsid w:val="00604B95"/>
    <w:rsid w:val="00605FB8"/>
    <w:rsid w:val="0060714A"/>
    <w:rsid w:val="00615D74"/>
    <w:rsid w:val="006210A7"/>
    <w:rsid w:val="00623BD1"/>
    <w:rsid w:val="00627AEF"/>
    <w:rsid w:val="00632BA9"/>
    <w:rsid w:val="00633349"/>
    <w:rsid w:val="00633B0A"/>
    <w:rsid w:val="00635099"/>
    <w:rsid w:val="006366A1"/>
    <w:rsid w:val="00636DB1"/>
    <w:rsid w:val="0064172D"/>
    <w:rsid w:val="00644D1E"/>
    <w:rsid w:val="0064666A"/>
    <w:rsid w:val="00646FF4"/>
    <w:rsid w:val="0064720F"/>
    <w:rsid w:val="00656A66"/>
    <w:rsid w:val="00657E5F"/>
    <w:rsid w:val="00660155"/>
    <w:rsid w:val="00661BB3"/>
    <w:rsid w:val="00663E77"/>
    <w:rsid w:val="00671782"/>
    <w:rsid w:val="006719F5"/>
    <w:rsid w:val="00676DBF"/>
    <w:rsid w:val="006777F8"/>
    <w:rsid w:val="00680EF0"/>
    <w:rsid w:val="00682359"/>
    <w:rsid w:val="00683AF9"/>
    <w:rsid w:val="00684AE4"/>
    <w:rsid w:val="00686F19"/>
    <w:rsid w:val="00687AC9"/>
    <w:rsid w:val="00694692"/>
    <w:rsid w:val="006951AE"/>
    <w:rsid w:val="006965F2"/>
    <w:rsid w:val="00696F76"/>
    <w:rsid w:val="006A13F4"/>
    <w:rsid w:val="006A30CE"/>
    <w:rsid w:val="006A3F86"/>
    <w:rsid w:val="006A5999"/>
    <w:rsid w:val="006A6450"/>
    <w:rsid w:val="006C28C7"/>
    <w:rsid w:val="006D0C8A"/>
    <w:rsid w:val="006E1545"/>
    <w:rsid w:val="006F41B8"/>
    <w:rsid w:val="006F6C20"/>
    <w:rsid w:val="006F7FF0"/>
    <w:rsid w:val="007017B2"/>
    <w:rsid w:val="0070261F"/>
    <w:rsid w:val="00712766"/>
    <w:rsid w:val="00713FA2"/>
    <w:rsid w:val="00724101"/>
    <w:rsid w:val="00727174"/>
    <w:rsid w:val="00730EAC"/>
    <w:rsid w:val="007353AA"/>
    <w:rsid w:val="00737D07"/>
    <w:rsid w:val="00740DE2"/>
    <w:rsid w:val="007538E0"/>
    <w:rsid w:val="0075559A"/>
    <w:rsid w:val="00756AAA"/>
    <w:rsid w:val="00764110"/>
    <w:rsid w:val="007641A4"/>
    <w:rsid w:val="007652F0"/>
    <w:rsid w:val="007661FB"/>
    <w:rsid w:val="007717BC"/>
    <w:rsid w:val="00773B7E"/>
    <w:rsid w:val="00773BAF"/>
    <w:rsid w:val="00777825"/>
    <w:rsid w:val="0078430E"/>
    <w:rsid w:val="0078463D"/>
    <w:rsid w:val="00787516"/>
    <w:rsid w:val="007960C0"/>
    <w:rsid w:val="007965AF"/>
    <w:rsid w:val="007A2D16"/>
    <w:rsid w:val="007A4B7A"/>
    <w:rsid w:val="007B114D"/>
    <w:rsid w:val="007B5A7B"/>
    <w:rsid w:val="007B5F47"/>
    <w:rsid w:val="007C073D"/>
    <w:rsid w:val="007C6120"/>
    <w:rsid w:val="007C751F"/>
    <w:rsid w:val="007C7C4A"/>
    <w:rsid w:val="007D19C3"/>
    <w:rsid w:val="007E0F0E"/>
    <w:rsid w:val="007E3330"/>
    <w:rsid w:val="007E4655"/>
    <w:rsid w:val="00805C83"/>
    <w:rsid w:val="00810D33"/>
    <w:rsid w:val="00812F9C"/>
    <w:rsid w:val="00813A0F"/>
    <w:rsid w:val="00814E89"/>
    <w:rsid w:val="0082010D"/>
    <w:rsid w:val="00822C37"/>
    <w:rsid w:val="00827990"/>
    <w:rsid w:val="00830778"/>
    <w:rsid w:val="00835839"/>
    <w:rsid w:val="0083775F"/>
    <w:rsid w:val="0084710F"/>
    <w:rsid w:val="008574BE"/>
    <w:rsid w:val="008607C8"/>
    <w:rsid w:val="00863F3E"/>
    <w:rsid w:val="00870FF2"/>
    <w:rsid w:val="00874339"/>
    <w:rsid w:val="00875289"/>
    <w:rsid w:val="00887AEB"/>
    <w:rsid w:val="0089496E"/>
    <w:rsid w:val="008953DF"/>
    <w:rsid w:val="00896B30"/>
    <w:rsid w:val="00896DFA"/>
    <w:rsid w:val="008A16E6"/>
    <w:rsid w:val="008C0A6D"/>
    <w:rsid w:val="008C2EF0"/>
    <w:rsid w:val="008C2EFE"/>
    <w:rsid w:val="008C6582"/>
    <w:rsid w:val="008D44EE"/>
    <w:rsid w:val="008D5D7E"/>
    <w:rsid w:val="008E1F71"/>
    <w:rsid w:val="008E450A"/>
    <w:rsid w:val="008E619D"/>
    <w:rsid w:val="008F15EB"/>
    <w:rsid w:val="00900AE7"/>
    <w:rsid w:val="00903589"/>
    <w:rsid w:val="00911ACC"/>
    <w:rsid w:val="00914C2E"/>
    <w:rsid w:val="00914EA2"/>
    <w:rsid w:val="0092377A"/>
    <w:rsid w:val="00930509"/>
    <w:rsid w:val="0093059E"/>
    <w:rsid w:val="0093703E"/>
    <w:rsid w:val="00937B6C"/>
    <w:rsid w:val="00941042"/>
    <w:rsid w:val="009428C6"/>
    <w:rsid w:val="00952FD4"/>
    <w:rsid w:val="009535E5"/>
    <w:rsid w:val="00956C63"/>
    <w:rsid w:val="0096060E"/>
    <w:rsid w:val="009617A8"/>
    <w:rsid w:val="00965C7C"/>
    <w:rsid w:val="00974C51"/>
    <w:rsid w:val="00975E40"/>
    <w:rsid w:val="00982CC8"/>
    <w:rsid w:val="00984CEF"/>
    <w:rsid w:val="00992E07"/>
    <w:rsid w:val="009A0D0E"/>
    <w:rsid w:val="009A7BB2"/>
    <w:rsid w:val="009B166A"/>
    <w:rsid w:val="009B5645"/>
    <w:rsid w:val="009C07DD"/>
    <w:rsid w:val="009C4C35"/>
    <w:rsid w:val="009D0BDC"/>
    <w:rsid w:val="009D34E4"/>
    <w:rsid w:val="009D3C46"/>
    <w:rsid w:val="009D6F8C"/>
    <w:rsid w:val="009E480D"/>
    <w:rsid w:val="009E4D62"/>
    <w:rsid w:val="009F3FFE"/>
    <w:rsid w:val="009F5159"/>
    <w:rsid w:val="00A0137A"/>
    <w:rsid w:val="00A024BA"/>
    <w:rsid w:val="00A038D5"/>
    <w:rsid w:val="00A110ED"/>
    <w:rsid w:val="00A11AD4"/>
    <w:rsid w:val="00A127EB"/>
    <w:rsid w:val="00A12CB9"/>
    <w:rsid w:val="00A24B34"/>
    <w:rsid w:val="00A31E4E"/>
    <w:rsid w:val="00A33FA2"/>
    <w:rsid w:val="00A349A6"/>
    <w:rsid w:val="00A351F5"/>
    <w:rsid w:val="00A40BA0"/>
    <w:rsid w:val="00A42560"/>
    <w:rsid w:val="00A518F4"/>
    <w:rsid w:val="00A52CF1"/>
    <w:rsid w:val="00A63204"/>
    <w:rsid w:val="00A70952"/>
    <w:rsid w:val="00A75FA7"/>
    <w:rsid w:val="00A775E3"/>
    <w:rsid w:val="00A86DBE"/>
    <w:rsid w:val="00A90CDA"/>
    <w:rsid w:val="00A9310C"/>
    <w:rsid w:val="00A94255"/>
    <w:rsid w:val="00AA24A1"/>
    <w:rsid w:val="00AA7616"/>
    <w:rsid w:val="00AB233E"/>
    <w:rsid w:val="00AB72FE"/>
    <w:rsid w:val="00AC2086"/>
    <w:rsid w:val="00AC6DC2"/>
    <w:rsid w:val="00AC7207"/>
    <w:rsid w:val="00AD41DC"/>
    <w:rsid w:val="00AF184B"/>
    <w:rsid w:val="00AF3509"/>
    <w:rsid w:val="00AF5DED"/>
    <w:rsid w:val="00AF7079"/>
    <w:rsid w:val="00AF7977"/>
    <w:rsid w:val="00B04C2F"/>
    <w:rsid w:val="00B13CAD"/>
    <w:rsid w:val="00B1412C"/>
    <w:rsid w:val="00B15FEF"/>
    <w:rsid w:val="00B212C1"/>
    <w:rsid w:val="00B230FD"/>
    <w:rsid w:val="00B34D85"/>
    <w:rsid w:val="00B37FC1"/>
    <w:rsid w:val="00B41889"/>
    <w:rsid w:val="00B43A46"/>
    <w:rsid w:val="00B50500"/>
    <w:rsid w:val="00B526D2"/>
    <w:rsid w:val="00B55724"/>
    <w:rsid w:val="00B56B39"/>
    <w:rsid w:val="00B57E40"/>
    <w:rsid w:val="00B6223E"/>
    <w:rsid w:val="00B67F21"/>
    <w:rsid w:val="00B71005"/>
    <w:rsid w:val="00B717E0"/>
    <w:rsid w:val="00B72C1C"/>
    <w:rsid w:val="00B740CA"/>
    <w:rsid w:val="00B77D08"/>
    <w:rsid w:val="00B80779"/>
    <w:rsid w:val="00B80CBE"/>
    <w:rsid w:val="00B931EB"/>
    <w:rsid w:val="00BA7E74"/>
    <w:rsid w:val="00BB0E40"/>
    <w:rsid w:val="00BB2872"/>
    <w:rsid w:val="00BC3B12"/>
    <w:rsid w:val="00BC3BF1"/>
    <w:rsid w:val="00BC4870"/>
    <w:rsid w:val="00BC7F85"/>
    <w:rsid w:val="00BD2AFC"/>
    <w:rsid w:val="00BD43C9"/>
    <w:rsid w:val="00BE305D"/>
    <w:rsid w:val="00BF27E8"/>
    <w:rsid w:val="00BF4040"/>
    <w:rsid w:val="00BF645E"/>
    <w:rsid w:val="00C035DF"/>
    <w:rsid w:val="00C05A25"/>
    <w:rsid w:val="00C0689D"/>
    <w:rsid w:val="00C21034"/>
    <w:rsid w:val="00C252EF"/>
    <w:rsid w:val="00C2666C"/>
    <w:rsid w:val="00C32025"/>
    <w:rsid w:val="00C33DC0"/>
    <w:rsid w:val="00C35AFB"/>
    <w:rsid w:val="00C374AB"/>
    <w:rsid w:val="00C4434B"/>
    <w:rsid w:val="00C46EFE"/>
    <w:rsid w:val="00C50D99"/>
    <w:rsid w:val="00C51A30"/>
    <w:rsid w:val="00C61F16"/>
    <w:rsid w:val="00C71A17"/>
    <w:rsid w:val="00C732B1"/>
    <w:rsid w:val="00C74425"/>
    <w:rsid w:val="00C773B4"/>
    <w:rsid w:val="00C83AE0"/>
    <w:rsid w:val="00C84444"/>
    <w:rsid w:val="00C8457F"/>
    <w:rsid w:val="00C865BF"/>
    <w:rsid w:val="00C87716"/>
    <w:rsid w:val="00C95B3D"/>
    <w:rsid w:val="00C96368"/>
    <w:rsid w:val="00CA1C39"/>
    <w:rsid w:val="00CB051F"/>
    <w:rsid w:val="00CB0D8D"/>
    <w:rsid w:val="00CB129F"/>
    <w:rsid w:val="00CB44FE"/>
    <w:rsid w:val="00CC3B62"/>
    <w:rsid w:val="00CD47A9"/>
    <w:rsid w:val="00CD747B"/>
    <w:rsid w:val="00CF0ED6"/>
    <w:rsid w:val="00CF1701"/>
    <w:rsid w:val="00CF1F46"/>
    <w:rsid w:val="00D037AE"/>
    <w:rsid w:val="00D047CE"/>
    <w:rsid w:val="00D14380"/>
    <w:rsid w:val="00D1558C"/>
    <w:rsid w:val="00D2127E"/>
    <w:rsid w:val="00D2648C"/>
    <w:rsid w:val="00D30569"/>
    <w:rsid w:val="00D347A3"/>
    <w:rsid w:val="00D4367D"/>
    <w:rsid w:val="00D43FA5"/>
    <w:rsid w:val="00D47167"/>
    <w:rsid w:val="00D479B3"/>
    <w:rsid w:val="00D5045B"/>
    <w:rsid w:val="00D553E1"/>
    <w:rsid w:val="00D574FA"/>
    <w:rsid w:val="00D57D4D"/>
    <w:rsid w:val="00D70435"/>
    <w:rsid w:val="00D73E85"/>
    <w:rsid w:val="00D73FA2"/>
    <w:rsid w:val="00D814BE"/>
    <w:rsid w:val="00D8240A"/>
    <w:rsid w:val="00D85B5D"/>
    <w:rsid w:val="00D92544"/>
    <w:rsid w:val="00D97E6C"/>
    <w:rsid w:val="00DA14C1"/>
    <w:rsid w:val="00DA239C"/>
    <w:rsid w:val="00DA2A6B"/>
    <w:rsid w:val="00DB24CC"/>
    <w:rsid w:val="00DB313A"/>
    <w:rsid w:val="00DB370E"/>
    <w:rsid w:val="00DC3B14"/>
    <w:rsid w:val="00DC67A7"/>
    <w:rsid w:val="00DD0181"/>
    <w:rsid w:val="00DD0883"/>
    <w:rsid w:val="00DD398C"/>
    <w:rsid w:val="00DD6F33"/>
    <w:rsid w:val="00DE0571"/>
    <w:rsid w:val="00DE30BD"/>
    <w:rsid w:val="00DE53F2"/>
    <w:rsid w:val="00DE5F8E"/>
    <w:rsid w:val="00DF281B"/>
    <w:rsid w:val="00DF3A64"/>
    <w:rsid w:val="00E0086E"/>
    <w:rsid w:val="00E00DF0"/>
    <w:rsid w:val="00E029A7"/>
    <w:rsid w:val="00E02B40"/>
    <w:rsid w:val="00E030C7"/>
    <w:rsid w:val="00E0735B"/>
    <w:rsid w:val="00E10646"/>
    <w:rsid w:val="00E10BE3"/>
    <w:rsid w:val="00E132A2"/>
    <w:rsid w:val="00E152AB"/>
    <w:rsid w:val="00E16248"/>
    <w:rsid w:val="00E356F6"/>
    <w:rsid w:val="00E378A2"/>
    <w:rsid w:val="00E44417"/>
    <w:rsid w:val="00E4456A"/>
    <w:rsid w:val="00E47F7B"/>
    <w:rsid w:val="00E52F3A"/>
    <w:rsid w:val="00E60758"/>
    <w:rsid w:val="00E645BC"/>
    <w:rsid w:val="00E72BDD"/>
    <w:rsid w:val="00E826B3"/>
    <w:rsid w:val="00E82B98"/>
    <w:rsid w:val="00E84466"/>
    <w:rsid w:val="00E8467B"/>
    <w:rsid w:val="00E90ED8"/>
    <w:rsid w:val="00EA1A3F"/>
    <w:rsid w:val="00EA43E9"/>
    <w:rsid w:val="00EA4E49"/>
    <w:rsid w:val="00EA4F8B"/>
    <w:rsid w:val="00EA60CF"/>
    <w:rsid w:val="00EB3B14"/>
    <w:rsid w:val="00EB4050"/>
    <w:rsid w:val="00EB514D"/>
    <w:rsid w:val="00ED00A1"/>
    <w:rsid w:val="00ED3339"/>
    <w:rsid w:val="00ED43C7"/>
    <w:rsid w:val="00EE0EA3"/>
    <w:rsid w:val="00EE1B99"/>
    <w:rsid w:val="00EE1D03"/>
    <w:rsid w:val="00EE2D2E"/>
    <w:rsid w:val="00EE49FD"/>
    <w:rsid w:val="00EE69D6"/>
    <w:rsid w:val="00EF0E55"/>
    <w:rsid w:val="00EF1519"/>
    <w:rsid w:val="00F02CE3"/>
    <w:rsid w:val="00F02ECD"/>
    <w:rsid w:val="00F04AE5"/>
    <w:rsid w:val="00F14ADB"/>
    <w:rsid w:val="00F15622"/>
    <w:rsid w:val="00F275FD"/>
    <w:rsid w:val="00F30006"/>
    <w:rsid w:val="00F35B42"/>
    <w:rsid w:val="00F463D8"/>
    <w:rsid w:val="00F50CF5"/>
    <w:rsid w:val="00F51A57"/>
    <w:rsid w:val="00F5276B"/>
    <w:rsid w:val="00F537B6"/>
    <w:rsid w:val="00F53AA9"/>
    <w:rsid w:val="00F60197"/>
    <w:rsid w:val="00F6791E"/>
    <w:rsid w:val="00F76D4F"/>
    <w:rsid w:val="00F80186"/>
    <w:rsid w:val="00F8074B"/>
    <w:rsid w:val="00F85756"/>
    <w:rsid w:val="00F95971"/>
    <w:rsid w:val="00F97557"/>
    <w:rsid w:val="00FA1651"/>
    <w:rsid w:val="00FA214D"/>
    <w:rsid w:val="00FA7156"/>
    <w:rsid w:val="00FB68E6"/>
    <w:rsid w:val="00FD2B77"/>
    <w:rsid w:val="00FF3A45"/>
    <w:rsid w:val="00FF4D01"/>
    <w:rsid w:val="128F8739"/>
    <w:rsid w:val="4D357C36"/>
    <w:rsid w:val="742D3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6F64C48F"/>
  <w15:docId w15:val="{3062B78F-5EE2-43BD-8A60-DA2B08EC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0C7"/>
  </w:style>
  <w:style w:type="paragraph" w:styleId="Ttulo1">
    <w:name w:val="heading 1"/>
    <w:basedOn w:val="Normal"/>
    <w:next w:val="Normal"/>
    <w:qFormat/>
    <w:rsid w:val="00740DE2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740DE2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740DE2"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740DE2"/>
    <w:pPr>
      <w:keepNext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40DE2"/>
    <w:pPr>
      <w:keepNext/>
      <w:spacing w:line="360" w:lineRule="auto"/>
      <w:jc w:val="both"/>
      <w:outlineLvl w:val="4"/>
    </w:pPr>
    <w:rPr>
      <w:rFonts w:ascii="Verdana" w:hAnsi="Verdana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740DE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40DE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740DE2"/>
    <w:pPr>
      <w:jc w:val="both"/>
    </w:pPr>
  </w:style>
  <w:style w:type="paragraph" w:styleId="Corpodetexto2">
    <w:name w:val="Body Text 2"/>
    <w:basedOn w:val="Normal"/>
    <w:semiHidden/>
    <w:rsid w:val="00740DE2"/>
    <w:pPr>
      <w:jc w:val="both"/>
    </w:pPr>
    <w:rPr>
      <w:sz w:val="24"/>
    </w:rPr>
  </w:style>
  <w:style w:type="paragraph" w:styleId="Corpodetexto3">
    <w:name w:val="Body Text 3"/>
    <w:basedOn w:val="Normal"/>
    <w:semiHidden/>
    <w:rsid w:val="00740DE2"/>
    <w:rPr>
      <w:sz w:val="24"/>
    </w:rPr>
  </w:style>
  <w:style w:type="character" w:styleId="Hyperlink">
    <w:name w:val="Hyperlink"/>
    <w:basedOn w:val="Fontepargpadro"/>
    <w:semiHidden/>
    <w:rsid w:val="00740DE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1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16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951A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99"/>
    <w:qFormat/>
    <w:rsid w:val="001515F6"/>
    <w:pPr>
      <w:ind w:left="720"/>
      <w:contextualSpacing/>
    </w:pPr>
  </w:style>
  <w:style w:type="table" w:styleId="Tabelacomgrade">
    <w:name w:val="Table Grid"/>
    <w:basedOn w:val="Tabelanormal"/>
    <w:uiPriority w:val="59"/>
    <w:rsid w:val="00ED43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semiHidden/>
    <w:rsid w:val="005D043C"/>
  </w:style>
  <w:style w:type="character" w:customStyle="1" w:styleId="frasestyle1">
    <w:name w:val="frasestyle1"/>
    <w:basedOn w:val="Fontepargpadro"/>
    <w:rsid w:val="00C61F16"/>
    <w:rPr>
      <w:rFonts w:ascii="Times New Roman" w:hAnsi="Times New Roman" w:cs="Times New Roman" w:hint="default"/>
      <w:sz w:val="33"/>
      <w:szCs w:val="33"/>
    </w:rPr>
  </w:style>
  <w:style w:type="character" w:customStyle="1" w:styleId="sentence">
    <w:name w:val="sentence"/>
    <w:basedOn w:val="Fontepargpadro"/>
    <w:rsid w:val="0076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78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1814">
                  <w:marLeft w:val="0"/>
                  <w:marRight w:val="0"/>
                  <w:marTop w:val="0"/>
                  <w:marBottom w:val="432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15871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Modelos\prova%20padrao%20fip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27B4-742F-4895-A002-F5D62DCF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prova padrao fipp.dot</Template>
  <TotalTime>1754</TotalTime>
  <Pages>4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Presidente Prudente, 22 de Março de 2002</vt:lpstr>
    </vt:vector>
  </TitlesOfParts>
  <Company>APEC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Presidente Prudente, 22 de Março de 2002</dc:title>
  <dc:creator>UNOESTE</dc:creator>
  <cp:lastModifiedBy>André Menegassi</cp:lastModifiedBy>
  <cp:revision>193</cp:revision>
  <cp:lastPrinted>2016-04-06T20:41:00Z</cp:lastPrinted>
  <dcterms:created xsi:type="dcterms:W3CDTF">2013-04-01T22:15:00Z</dcterms:created>
  <dcterms:modified xsi:type="dcterms:W3CDTF">2025-03-16T18:19:00Z</dcterms:modified>
</cp:coreProperties>
</file>